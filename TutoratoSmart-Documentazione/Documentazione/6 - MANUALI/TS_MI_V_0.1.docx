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page" w:tblpX="4796" w:tblpY="9616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4466E9" w:rsidRPr="009D3FEB" w14:paraId="05EC3BFB" w14:textId="77777777" w:rsidTr="004466E9">
        <w:trPr>
          <w:trHeight w:val="254"/>
        </w:trPr>
        <w:tc>
          <w:tcPr>
            <w:tcW w:w="1693" w:type="dxa"/>
          </w:tcPr>
          <w:p w14:paraId="73CED1B7" w14:textId="77777777" w:rsidR="004466E9" w:rsidRPr="003A7068" w:rsidRDefault="004466E9" w:rsidP="0082036A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bookmarkStart w:id="0" w:name="_Hlk24096117"/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Riferimento</w:t>
            </w:r>
            <w:proofErr w:type="spellEnd"/>
          </w:p>
        </w:tc>
        <w:tc>
          <w:tcPr>
            <w:tcW w:w="5429" w:type="dxa"/>
          </w:tcPr>
          <w:p w14:paraId="60505C27" w14:textId="77777777" w:rsidR="004466E9" w:rsidRPr="003A7068" w:rsidRDefault="004466E9" w:rsidP="0082036A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</w:p>
        </w:tc>
      </w:tr>
      <w:tr w:rsidR="004466E9" w:rsidRPr="009D3FEB" w14:paraId="661EB2BE" w14:textId="77777777" w:rsidTr="004466E9">
        <w:trPr>
          <w:trHeight w:val="254"/>
        </w:trPr>
        <w:tc>
          <w:tcPr>
            <w:tcW w:w="1693" w:type="dxa"/>
          </w:tcPr>
          <w:p w14:paraId="52C5D0AB" w14:textId="77777777" w:rsidR="004466E9" w:rsidRPr="003A7068" w:rsidRDefault="004466E9" w:rsidP="0082036A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Versione</w:t>
            </w:r>
            <w:proofErr w:type="spellEnd"/>
          </w:p>
        </w:tc>
        <w:tc>
          <w:tcPr>
            <w:tcW w:w="5429" w:type="dxa"/>
          </w:tcPr>
          <w:p w14:paraId="09E30AB7" w14:textId="3925EAFF" w:rsidR="004466E9" w:rsidRPr="003A7068" w:rsidRDefault="004466E9" w:rsidP="0082036A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/>
                <w:color w:val="auto"/>
                <w:sz w:val="20"/>
                <w:szCs w:val="16"/>
              </w:rPr>
              <w:t>0.</w:t>
            </w:r>
            <w:r w:rsidR="004C047A">
              <w:rPr>
                <w:rFonts w:ascii="Century Gothic" w:hAnsi="Century Gothic"/>
                <w:color w:val="auto"/>
                <w:sz w:val="20"/>
                <w:szCs w:val="16"/>
              </w:rPr>
              <w:t>1</w:t>
            </w:r>
          </w:p>
        </w:tc>
      </w:tr>
      <w:tr w:rsidR="004466E9" w:rsidRPr="009D3FEB" w14:paraId="17B9D43A" w14:textId="77777777" w:rsidTr="004466E9">
        <w:trPr>
          <w:trHeight w:val="254"/>
        </w:trPr>
        <w:tc>
          <w:tcPr>
            <w:tcW w:w="1693" w:type="dxa"/>
          </w:tcPr>
          <w:p w14:paraId="42BC1FEE" w14:textId="77777777" w:rsidR="004466E9" w:rsidRPr="003A7068" w:rsidRDefault="004466E9" w:rsidP="0082036A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Data</w:t>
            </w:r>
          </w:p>
        </w:tc>
        <w:tc>
          <w:tcPr>
            <w:tcW w:w="5429" w:type="dxa"/>
          </w:tcPr>
          <w:p w14:paraId="4621BF6F" w14:textId="55C0B8CB" w:rsidR="004466E9" w:rsidRPr="003A7068" w:rsidRDefault="004C047A" w:rsidP="0082036A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>
              <w:rPr>
                <w:rFonts w:ascii="Century Gothic" w:hAnsi="Century Gothic" w:cs="Arial"/>
                <w:color w:val="auto"/>
                <w:sz w:val="20"/>
                <w:szCs w:val="16"/>
              </w:rPr>
              <w:t>1</w:t>
            </w:r>
            <w:r w:rsidR="007929C9">
              <w:rPr>
                <w:rFonts w:ascii="Century Gothic" w:hAnsi="Century Gothic" w:cs="Arial"/>
                <w:color w:val="auto"/>
                <w:sz w:val="20"/>
                <w:szCs w:val="16"/>
              </w:rPr>
              <w:t>5</w:t>
            </w:r>
            <w:r>
              <w:rPr>
                <w:rFonts w:ascii="Century Gothic" w:hAnsi="Century Gothic" w:cs="Arial"/>
                <w:color w:val="auto"/>
                <w:sz w:val="20"/>
                <w:szCs w:val="16"/>
              </w:rPr>
              <w:t>/01/2020</w:t>
            </w:r>
          </w:p>
        </w:tc>
      </w:tr>
      <w:tr w:rsidR="004466E9" w:rsidRPr="009D3FEB" w14:paraId="093FA9D2" w14:textId="77777777" w:rsidTr="004466E9">
        <w:trPr>
          <w:trHeight w:val="611"/>
        </w:trPr>
        <w:tc>
          <w:tcPr>
            <w:tcW w:w="1693" w:type="dxa"/>
          </w:tcPr>
          <w:p w14:paraId="4F0F72D0" w14:textId="77777777" w:rsidR="004466E9" w:rsidRPr="003A7068" w:rsidRDefault="004466E9" w:rsidP="0082036A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Destinatario</w:t>
            </w:r>
            <w:proofErr w:type="spellEnd"/>
          </w:p>
        </w:tc>
        <w:tc>
          <w:tcPr>
            <w:tcW w:w="5429" w:type="dxa"/>
          </w:tcPr>
          <w:p w14:paraId="1EB462D1" w14:textId="77777777" w:rsidR="004466E9" w:rsidRPr="003A7068" w:rsidRDefault="004466E9" w:rsidP="0082036A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Prof.ssa</w:t>
            </w:r>
            <w:proofErr w:type="spellEnd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 xml:space="preserve"> F. </w:t>
            </w: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Ferrucci</w:t>
            </w:r>
            <w:proofErr w:type="spellEnd"/>
          </w:p>
        </w:tc>
      </w:tr>
      <w:tr w:rsidR="004466E9" w:rsidRPr="00EE79E3" w14:paraId="281CD314" w14:textId="77777777" w:rsidTr="004466E9">
        <w:trPr>
          <w:trHeight w:val="611"/>
        </w:trPr>
        <w:tc>
          <w:tcPr>
            <w:tcW w:w="1693" w:type="dxa"/>
          </w:tcPr>
          <w:p w14:paraId="6A62921C" w14:textId="77777777" w:rsidR="004466E9" w:rsidRPr="003A7068" w:rsidRDefault="004466E9" w:rsidP="0082036A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Presentato</w:t>
            </w:r>
            <w:proofErr w:type="spellEnd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 xml:space="preserve"> da</w:t>
            </w:r>
          </w:p>
        </w:tc>
        <w:tc>
          <w:tcPr>
            <w:tcW w:w="5429" w:type="dxa"/>
          </w:tcPr>
          <w:p w14:paraId="628C3E8C" w14:textId="77777777" w:rsidR="004466E9" w:rsidRPr="003A7068" w:rsidRDefault="004466E9" w:rsidP="0082036A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  <w:t>Marco Delle Cave, Francesco Pagano,</w:t>
            </w:r>
          </w:p>
          <w:p w14:paraId="39485CCC" w14:textId="77777777" w:rsidR="004466E9" w:rsidRPr="003A7068" w:rsidRDefault="004466E9" w:rsidP="0082036A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  <w:t>Manuel Pisciotta, Alessia Olivieri</w:t>
            </w:r>
          </w:p>
        </w:tc>
      </w:tr>
      <w:tr w:rsidR="004466E9" w:rsidRPr="009D3FEB" w14:paraId="325BEE2B" w14:textId="77777777" w:rsidTr="004466E9">
        <w:trPr>
          <w:trHeight w:val="611"/>
        </w:trPr>
        <w:tc>
          <w:tcPr>
            <w:tcW w:w="1693" w:type="dxa"/>
          </w:tcPr>
          <w:p w14:paraId="74DA7F5A" w14:textId="77777777" w:rsidR="004466E9" w:rsidRPr="003A7068" w:rsidRDefault="004466E9" w:rsidP="0082036A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Approvato</w:t>
            </w:r>
            <w:proofErr w:type="spellEnd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 xml:space="preserve"> da</w:t>
            </w:r>
          </w:p>
        </w:tc>
        <w:tc>
          <w:tcPr>
            <w:tcW w:w="5429" w:type="dxa"/>
          </w:tcPr>
          <w:p w14:paraId="7D549EC5" w14:textId="77777777" w:rsidR="004466E9" w:rsidRPr="003A7068" w:rsidRDefault="004466E9" w:rsidP="0082036A">
            <w:pPr>
              <w:spacing w:after="61" w:line="240" w:lineRule="auto"/>
              <w:rPr>
                <w:rFonts w:ascii="Century Gothic" w:hAnsi="Century Gothic" w:cs="Arial"/>
                <w:bCs/>
                <w:color w:val="auto"/>
                <w:sz w:val="20"/>
                <w:szCs w:val="16"/>
              </w:rPr>
            </w:pPr>
          </w:p>
        </w:tc>
      </w:tr>
    </w:tbl>
    <w:bookmarkEnd w:id="0" w:displacedByCustomXml="next"/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0E71445B" w14:textId="68B61A5A" w:rsidR="004466E9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860F287" wp14:editId="5A18AA73">
                    <wp:simplePos x="0" y="0"/>
                    <wp:positionH relativeFrom="margin">
                      <wp:posOffset>1247775</wp:posOffset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0" b="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640A4A" w14:textId="05EBFC49" w:rsidR="0035591B" w:rsidRPr="00357EA4" w:rsidRDefault="006C7BB5" w:rsidP="00190021">
                                <w:pPr>
                                  <w:pStyle w:val="Titolo"/>
                                  <w:jc w:val="right"/>
                                </w:pPr>
                                <w:sdt>
                                  <w:sdtPr>
                                    <w:rPr>
                                      <w:color w:val="1F4E79"/>
                                    </w:r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929C9">
                                      <w:rPr>
                                        <w:color w:val="1F4E79"/>
                                      </w:rPr>
                                      <w:t>Manuale</w:t>
                                    </w:r>
                                    <w:proofErr w:type="spellEnd"/>
                                    <w:r w:rsidR="007929C9">
                                      <w:rPr>
                                        <w:color w:val="1F4E79"/>
                                      </w:rPr>
                                      <w:t xml:space="preserve"> di </w:t>
                                    </w:r>
                                    <w:proofErr w:type="spellStart"/>
                                    <w:r w:rsidR="007929C9">
                                      <w:rPr>
                                        <w:color w:val="1F4E79"/>
                                      </w:rPr>
                                      <w:t>Installazione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14EB8F21" w14:textId="7BC0CEE8" w:rsidR="0035591B" w:rsidRPr="00190021" w:rsidRDefault="006C7BB5" w:rsidP="00190021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0"/>
                                      <w:szCs w:val="40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5591B" w:rsidRPr="00190021">
                                      <w:rPr>
                                        <w:color w:val="1F4E79"/>
                                        <w:sz w:val="40"/>
                                        <w:szCs w:val="40"/>
                                      </w:rPr>
                                      <w:t>TutoratoSmart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D1BE17C" w14:textId="77777777" w:rsidR="0035591B" w:rsidRDefault="0035591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60F287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98.25pt;margin-top:0;width:6in;height:115.2pt;z-index:251656192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" filled="f" stroked="f" strokeweight=".5pt">
                    <v:textbox style="mso-fit-shape-to-text:t" inset="0,0,0,0">
                      <w:txbxContent>
                        <w:p w14:paraId="2C640A4A" w14:textId="05EBFC49" w:rsidR="0035591B" w:rsidRPr="00357EA4" w:rsidRDefault="006C7BB5" w:rsidP="00190021">
                          <w:pPr>
                            <w:pStyle w:val="Titolo"/>
                            <w:jc w:val="right"/>
                          </w:pPr>
                          <w:sdt>
                            <w:sdtPr>
                              <w:rPr>
                                <w:color w:val="1F4E79"/>
                              </w:r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929C9">
                                <w:rPr>
                                  <w:color w:val="1F4E79"/>
                                </w:rPr>
                                <w:t>Manuale</w:t>
                              </w:r>
                              <w:proofErr w:type="spellEnd"/>
                              <w:r w:rsidR="007929C9">
                                <w:rPr>
                                  <w:color w:val="1F4E79"/>
                                </w:rPr>
                                <w:t xml:space="preserve"> di </w:t>
                              </w:r>
                              <w:proofErr w:type="spellStart"/>
                              <w:r w:rsidR="007929C9">
                                <w:rPr>
                                  <w:color w:val="1F4E79"/>
                                </w:rPr>
                                <w:t>Installazione</w:t>
                              </w:r>
                              <w:proofErr w:type="spellEnd"/>
                            </w:sdtContent>
                          </w:sdt>
                        </w:p>
                        <w:p w14:paraId="14EB8F21" w14:textId="7BC0CEE8" w:rsidR="0035591B" w:rsidRPr="00190021" w:rsidRDefault="006C7BB5" w:rsidP="00190021">
                          <w:pPr>
                            <w:pStyle w:val="Sottotitolo"/>
                            <w:jc w:val="right"/>
                            <w:rPr>
                              <w:color w:val="1F4E7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0"/>
                                <w:szCs w:val="40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5591B" w:rsidRPr="00190021">
                                <w:rPr>
                                  <w:color w:val="1F4E79"/>
                                  <w:sz w:val="40"/>
                                  <w:szCs w:val="40"/>
                                </w:rPr>
                                <w:t>TutoratoSmart</w:t>
                              </w:r>
                              <w:proofErr w:type="spellEnd"/>
                            </w:sdtContent>
                          </w:sdt>
                        </w:p>
                        <w:p w14:paraId="0D1BE17C" w14:textId="77777777" w:rsidR="0035591B" w:rsidRDefault="0035591B"/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7420F">
            <w:rPr>
              <w:noProof/>
              <w:lang w:val="it-IT" w:eastAsia="it-IT"/>
            </w:rPr>
            <w:drawing>
              <wp:anchor distT="0" distB="0" distL="114300" distR="114300" simplePos="0" relativeHeight="251661312" behindDoc="0" locked="0" layoutInCell="1" allowOverlap="1" wp14:anchorId="6C476784" wp14:editId="44BE872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300095" cy="2802890"/>
                <wp:effectExtent l="0" t="0" r="0" b="0"/>
                <wp:wrapThrough wrapText="bothSides">
                  <wp:wrapPolygon edited="0">
                    <wp:start x="0" y="0"/>
                    <wp:lineTo x="0" y="21434"/>
                    <wp:lineTo x="21446" y="21434"/>
                    <wp:lineTo x="21446" y="0"/>
                    <wp:lineTo x="0" y="0"/>
                  </wp:wrapPolygon>
                </wp:wrapThrough>
                <wp:docPr id="49" name="Immagin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image1_1040png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0095" cy="2802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84F42">
            <w:rPr>
              <w:lang w:val="it-IT"/>
            </w:rPr>
            <w:br w:type="page"/>
          </w:r>
        </w:p>
        <w:p w14:paraId="21EC1BCD" w14:textId="33474E21" w:rsidR="00357EA4" w:rsidRDefault="00814771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  <w:proofErr w:type="spellStart"/>
          <w:r>
            <w:rPr>
              <w:rFonts w:ascii="Century Gothic" w:hAnsi="Century Gothic"/>
              <w:color w:val="1F4E79"/>
              <w:sz w:val="36"/>
              <w:szCs w:val="36"/>
              <w:u w:val="single"/>
              <w:lang w:val="it-IT"/>
            </w:rPr>
            <w:lastRenderedPageBreak/>
            <w:t>Revision</w:t>
          </w:r>
          <w:proofErr w:type="spellEnd"/>
          <w:r>
            <w:rPr>
              <w:rFonts w:ascii="Century Gothic" w:hAnsi="Century Gothic"/>
              <w:color w:val="1F4E79"/>
              <w:sz w:val="36"/>
              <w:szCs w:val="36"/>
              <w:u w:val="single"/>
              <w:lang w:val="it-IT"/>
            </w:rPr>
            <w:t xml:space="preserve"> History</w:t>
          </w:r>
        </w:p>
        <w:tbl>
          <w:tblPr>
            <w:tblStyle w:val="Tabellagriglia5scura-colore1"/>
            <w:tblW w:w="8926" w:type="dxa"/>
            <w:tblLayout w:type="fixed"/>
            <w:tblLook w:val="0400" w:firstRow="0" w:lastRow="0" w:firstColumn="0" w:lastColumn="0" w:noHBand="0" w:noVBand="1"/>
          </w:tblPr>
          <w:tblGrid>
            <w:gridCol w:w="2122"/>
            <w:gridCol w:w="2126"/>
            <w:gridCol w:w="2410"/>
            <w:gridCol w:w="2268"/>
          </w:tblGrid>
          <w:tr w:rsidR="005F1BFD" w14:paraId="429CCF33" w14:textId="77777777" w:rsidTr="005F1BF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70"/>
            </w:trPr>
            <w:tc>
              <w:tcPr>
                <w:tcW w:w="2122" w:type="dxa"/>
                <w:shd w:val="clear" w:color="auto" w:fill="1F4E79"/>
                <w:vAlign w:val="center"/>
              </w:tcPr>
              <w:p w14:paraId="52DBCA77" w14:textId="77777777" w:rsidR="005F1BFD" w:rsidRPr="00940DAE" w:rsidRDefault="005F1BFD" w:rsidP="0082036A">
                <w:pPr>
                  <w:pStyle w:val="Gpstesto"/>
                  <w:spacing w:after="61" w:line="240" w:lineRule="auto"/>
                  <w:rPr>
                    <w:color w:val="FFFFFF" w:themeColor="background1"/>
                  </w:rPr>
                </w:pPr>
                <w:r w:rsidRPr="00E8327A">
                  <w:rPr>
                    <w:b/>
                    <w:bCs/>
                    <w:color w:val="FFFFFF" w:themeColor="background1"/>
                  </w:rPr>
                  <w:t>Data</w:t>
                </w:r>
              </w:p>
            </w:tc>
            <w:tc>
              <w:tcPr>
                <w:tcW w:w="2126" w:type="dxa"/>
                <w:shd w:val="clear" w:color="auto" w:fill="1F4E79"/>
                <w:vAlign w:val="center"/>
              </w:tcPr>
              <w:p w14:paraId="54F32812" w14:textId="11310860" w:rsidR="005F1BFD" w:rsidRPr="000B25A1" w:rsidRDefault="005F1BFD" w:rsidP="0082036A">
                <w:pPr>
                  <w:pStyle w:val="Gpstesto"/>
                  <w:spacing w:after="61" w:line="240" w:lineRule="auto"/>
                  <w:rPr>
                    <w:color w:val="FFFFFF" w:themeColor="background1"/>
                    <w:sz w:val="20"/>
                    <w:szCs w:val="20"/>
                  </w:rPr>
                </w:pPr>
                <w:r w:rsidRPr="00E8327A">
                  <w:rPr>
                    <w:b/>
                    <w:color w:val="FFFFFF" w:themeColor="background1"/>
                    <w:szCs w:val="24"/>
                  </w:rPr>
                  <w:t>Versione</w:t>
                </w:r>
              </w:p>
            </w:tc>
            <w:tc>
              <w:tcPr>
                <w:tcW w:w="2410" w:type="dxa"/>
                <w:shd w:val="clear" w:color="auto" w:fill="1F4E79"/>
                <w:vAlign w:val="center"/>
              </w:tcPr>
              <w:p w14:paraId="0F552983" w14:textId="77777777" w:rsidR="005F1BFD" w:rsidRPr="00E8327A" w:rsidRDefault="005F1BFD" w:rsidP="0082036A">
                <w:pPr>
                  <w:pStyle w:val="Gpstesto"/>
                  <w:spacing w:after="61" w:line="240" w:lineRule="auto"/>
                  <w:rPr>
                    <w:b/>
                    <w:bCs/>
                    <w:color w:val="FFFFFF" w:themeColor="background1"/>
                    <w:szCs w:val="24"/>
                  </w:rPr>
                </w:pPr>
                <w:r>
                  <w:rPr>
                    <w:b/>
                    <w:bCs/>
                    <w:color w:val="FFFFFF" w:themeColor="background1"/>
                    <w:szCs w:val="24"/>
                  </w:rPr>
                  <w:t>Cambiamenti</w:t>
                </w:r>
              </w:p>
            </w:tc>
            <w:tc>
              <w:tcPr>
                <w:tcW w:w="2268" w:type="dxa"/>
                <w:shd w:val="clear" w:color="auto" w:fill="1F4E79"/>
                <w:vAlign w:val="center"/>
              </w:tcPr>
              <w:p w14:paraId="51263A71" w14:textId="77777777" w:rsidR="005F1BFD" w:rsidRPr="00E8327A" w:rsidRDefault="005F1BFD" w:rsidP="0082036A">
                <w:pPr>
                  <w:pStyle w:val="Gpstesto"/>
                  <w:spacing w:after="61" w:line="240" w:lineRule="auto"/>
                  <w:rPr>
                    <w:color w:val="FFFFFF" w:themeColor="background1"/>
                    <w:szCs w:val="24"/>
                  </w:rPr>
                </w:pPr>
                <w:r w:rsidRPr="00E8327A">
                  <w:rPr>
                    <w:b/>
                    <w:color w:val="FFFFFF" w:themeColor="background1"/>
                    <w:szCs w:val="24"/>
                  </w:rPr>
                  <w:t>Autori</w:t>
                </w:r>
              </w:p>
            </w:tc>
          </w:tr>
          <w:tr w:rsidR="005F1BFD" w:rsidRPr="00BE30FB" w14:paraId="45F95BAE" w14:textId="77777777" w:rsidTr="005F1BFD">
            <w:trPr>
              <w:trHeight w:val="570"/>
            </w:trPr>
            <w:tc>
              <w:tcPr>
                <w:tcW w:w="2122" w:type="dxa"/>
                <w:shd w:val="clear" w:color="auto" w:fill="BDD6EE"/>
                <w:vAlign w:val="center"/>
              </w:tcPr>
              <w:p w14:paraId="14C5C2AE" w14:textId="4450E093" w:rsidR="005F1BFD" w:rsidRPr="00FF7C46" w:rsidRDefault="004C047A" w:rsidP="0082036A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1</w:t>
                </w:r>
                <w:r w:rsidR="007929C9">
                  <w:rPr>
                    <w:sz w:val="22"/>
                  </w:rPr>
                  <w:t>5</w:t>
                </w:r>
                <w:r w:rsidR="005F1BFD" w:rsidRPr="00FF7C46">
                  <w:rPr>
                    <w:sz w:val="22"/>
                  </w:rPr>
                  <w:t>/</w:t>
                </w:r>
                <w:r w:rsidR="007929C9">
                  <w:rPr>
                    <w:sz w:val="22"/>
                  </w:rPr>
                  <w:t>01</w:t>
                </w:r>
                <w:r w:rsidR="005F1BFD" w:rsidRPr="00FF7C46">
                  <w:rPr>
                    <w:sz w:val="22"/>
                  </w:rPr>
                  <w:t>/20</w:t>
                </w:r>
                <w:r w:rsidR="007929C9">
                  <w:rPr>
                    <w:sz w:val="22"/>
                  </w:rPr>
                  <w:t>20</w:t>
                </w:r>
              </w:p>
            </w:tc>
            <w:tc>
              <w:tcPr>
                <w:tcW w:w="2126" w:type="dxa"/>
                <w:shd w:val="clear" w:color="auto" w:fill="BDD6EE"/>
                <w:vAlign w:val="center"/>
              </w:tcPr>
              <w:p w14:paraId="01CA36F3" w14:textId="25F27978" w:rsidR="005F1BFD" w:rsidRPr="00FF7C46" w:rsidRDefault="005F1BFD" w:rsidP="0082036A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 w:rsidRPr="00FF7C46">
                  <w:rPr>
                    <w:sz w:val="22"/>
                  </w:rPr>
                  <w:t>0.1</w:t>
                </w:r>
              </w:p>
            </w:tc>
            <w:tc>
              <w:tcPr>
                <w:tcW w:w="2410" w:type="dxa"/>
                <w:shd w:val="clear" w:color="auto" w:fill="BDD6EE"/>
                <w:vAlign w:val="center"/>
              </w:tcPr>
              <w:p w14:paraId="45AAC26C" w14:textId="55398565" w:rsidR="005F1BFD" w:rsidRPr="00FF7C46" w:rsidRDefault="007929C9" w:rsidP="0082036A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Prima Stesura</w:t>
                </w:r>
              </w:p>
            </w:tc>
            <w:tc>
              <w:tcPr>
                <w:tcW w:w="2268" w:type="dxa"/>
                <w:shd w:val="clear" w:color="auto" w:fill="BDD6EE"/>
                <w:vAlign w:val="center"/>
              </w:tcPr>
              <w:p w14:paraId="69EBA1D0" w14:textId="1CDACF81" w:rsidR="005F1BFD" w:rsidRPr="00FF7C46" w:rsidRDefault="005F1BFD" w:rsidP="0082036A">
                <w:pPr>
                  <w:pStyle w:val="Logo"/>
                  <w:spacing w:before="0" w:after="61"/>
                  <w:jc w:val="center"/>
                  <w:rPr>
                    <w:sz w:val="22"/>
                  </w:rPr>
                </w:pPr>
                <w:r w:rsidRPr="00FF7C46">
                  <w:rPr>
                    <w:sz w:val="22"/>
                  </w:rPr>
                  <w:t>Delle Cave Marco,</w:t>
                </w:r>
              </w:p>
              <w:p w14:paraId="42F18147" w14:textId="2D4F3D34" w:rsidR="005F1BFD" w:rsidRPr="00FF7C46" w:rsidRDefault="005F1BFD" w:rsidP="0082036A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 w:rsidRPr="00FF7C46">
                  <w:rPr>
                    <w:sz w:val="22"/>
                  </w:rPr>
                  <w:t>Pagano Francesco</w:t>
                </w:r>
                <w:r w:rsidR="002221D6">
                  <w:rPr>
                    <w:sz w:val="22"/>
                  </w:rPr>
                  <w:t>, Pisciotta Manuel</w:t>
                </w:r>
              </w:p>
            </w:tc>
          </w:tr>
        </w:tbl>
        <w:p w14:paraId="20F8E6BD" w14:textId="77777777" w:rsidR="00855935" w:rsidRDefault="00855935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E9FAFD6" w14:textId="77777777" w:rsidR="00357EA4" w:rsidRDefault="00357EA4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F298134" w14:textId="77777777" w:rsidR="00357EA4" w:rsidRDefault="00357EA4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64E8746" w14:textId="77777777" w:rsidR="00357EA4" w:rsidRDefault="00357EA4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DA86B08" w14:textId="77777777" w:rsidR="00357EA4" w:rsidRDefault="00357EA4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A9FCA6E" w14:textId="77777777" w:rsidR="00EA7701" w:rsidRDefault="00EA7701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6D21095" w14:textId="77777777" w:rsidR="00EA7701" w:rsidRDefault="00EA7701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FDECAD8" w14:textId="77777777" w:rsidR="00EA7701" w:rsidRDefault="00EA7701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081B37EB" w14:textId="77777777" w:rsidR="00EA7701" w:rsidRDefault="00EA7701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15FCEB00" w14:textId="77777777" w:rsidR="00EA7701" w:rsidRDefault="00EA7701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2BDCB5E" w14:textId="77777777" w:rsidR="00EA7701" w:rsidRDefault="00EA7701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93D0C6D" w14:textId="77777777" w:rsidR="00EA7701" w:rsidRDefault="00EA7701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FB5C248" w14:textId="5426B1C0" w:rsidR="00EA7701" w:rsidRDefault="00EA7701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B7DF8CD" w14:textId="5ABEB972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1DD36AF" w14:textId="7E87C378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962C203" w14:textId="1CB9CAD4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1EA6E369" w14:textId="036EF60F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2E258CB" w14:textId="50753831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BF97E7A" w14:textId="6D75DD84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DC010EE" w14:textId="2C565D98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08514F9D" w14:textId="3267E0C6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626E23F" w14:textId="2CC26E51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A0EF4B0" w14:textId="6ACDE6EA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8209D2F" w14:textId="163B0FC9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2D9414C" w14:textId="13AAF20E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014B6DD" w14:textId="55B80377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0F69DB81" w14:textId="6B168D39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B34A7BC" w14:textId="0E13C405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753BCCC" w14:textId="527EB4CD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1EAFC61" w14:textId="0EE10243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92082D4" w14:textId="1F47EB97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525BAE7" w14:textId="337FE87D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D06E292" w14:textId="1C2EC8BE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9D7E25C" w14:textId="7A13CC3E" w:rsidR="004C047A" w:rsidRDefault="004C047A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02CC8AC" w14:textId="3FC4B1EC" w:rsidR="00F01CCE" w:rsidRPr="00543756" w:rsidRDefault="006C7BB5" w:rsidP="0082036A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4"/>
          <w:szCs w:val="20"/>
          <w:lang w:val="it-IT"/>
        </w:rPr>
        <w:id w:val="988758609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2DEB0679" w14:textId="77777777" w:rsidR="00BE30FB" w:rsidRDefault="00F977BB" w:rsidP="0082036A">
          <w:pPr>
            <w:pStyle w:val="Titolosommario"/>
            <w:spacing w:after="61" w:line="240" w:lineRule="auto"/>
            <w:jc w:val="both"/>
            <w:rPr>
              <w:noProof/>
            </w:rPr>
          </w:pPr>
          <w:r w:rsidRPr="00665E3C">
            <w:rPr>
              <w:color w:val="1F4E79"/>
              <w:sz w:val="36"/>
              <w:szCs w:val="36"/>
              <w:u w:val="single"/>
              <w:lang w:val="it-IT"/>
            </w:rPr>
            <w:t>Sommario</w:t>
          </w:r>
          <w:r w:rsidR="00665E3C">
            <w:rPr>
              <w:color w:val="auto"/>
            </w:rPr>
            <w:t xml:space="preserve">      </w:t>
          </w:r>
          <w:r w:rsidRPr="004466E9">
            <w:rPr>
              <w:color w:val="auto"/>
              <w:sz w:val="26"/>
              <w:szCs w:val="26"/>
            </w:rPr>
            <w:fldChar w:fldCharType="begin"/>
          </w:r>
          <w:r w:rsidRPr="004466E9">
            <w:rPr>
              <w:color w:val="auto"/>
            </w:rPr>
            <w:instrText xml:space="preserve"> TOC \o "1-3" \h \z \u </w:instrText>
          </w:r>
          <w:r w:rsidRPr="004466E9">
            <w:rPr>
              <w:color w:val="auto"/>
              <w:sz w:val="26"/>
              <w:szCs w:val="26"/>
            </w:rPr>
            <w:fldChar w:fldCharType="separate"/>
          </w:r>
        </w:p>
        <w:p w14:paraId="2C641199" w14:textId="6ED8F23B" w:rsidR="00BE30FB" w:rsidRPr="00BE30FB" w:rsidRDefault="00BE30FB" w:rsidP="00BE30FB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31619139" w:history="1">
            <w:r w:rsidRPr="00BE30FB">
              <w:rPr>
                <w:rStyle w:val="Collegamentoipertestuale"/>
                <w:noProof/>
                <w:color w:val="auto"/>
                <w:lang w:val="it-IT"/>
              </w:rPr>
              <w:t>1. Introduzione</w:t>
            </w:r>
            <w:r w:rsidRPr="00BE30FB">
              <w:rPr>
                <w:noProof/>
                <w:webHidden/>
                <w:color w:val="auto"/>
              </w:rPr>
              <w:tab/>
            </w:r>
            <w:r w:rsidRPr="00BE30FB">
              <w:rPr>
                <w:noProof/>
                <w:webHidden/>
                <w:color w:val="auto"/>
              </w:rPr>
              <w:fldChar w:fldCharType="begin"/>
            </w:r>
            <w:r w:rsidRPr="00BE30FB">
              <w:rPr>
                <w:noProof/>
                <w:webHidden/>
                <w:color w:val="auto"/>
              </w:rPr>
              <w:instrText xml:space="preserve"> PAGEREF _Toc31619139 \h </w:instrText>
            </w:r>
            <w:r w:rsidRPr="00BE30FB">
              <w:rPr>
                <w:noProof/>
                <w:webHidden/>
                <w:color w:val="auto"/>
              </w:rPr>
            </w:r>
            <w:r w:rsidRPr="00BE30FB">
              <w:rPr>
                <w:noProof/>
                <w:webHidden/>
                <w:color w:val="auto"/>
              </w:rPr>
              <w:fldChar w:fldCharType="separate"/>
            </w:r>
            <w:r w:rsidRPr="00BE30FB">
              <w:rPr>
                <w:noProof/>
                <w:webHidden/>
                <w:color w:val="auto"/>
              </w:rPr>
              <w:t>3</w:t>
            </w:r>
            <w:r w:rsidRPr="00BE30F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603D28E" w14:textId="3A1FD054" w:rsidR="00BE30FB" w:rsidRPr="00BE30FB" w:rsidRDefault="00BE30FB" w:rsidP="00BE30FB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31619140" w:history="1">
            <w:r w:rsidRPr="00BE30FB">
              <w:rPr>
                <w:rStyle w:val="Collegamentoipertestuale"/>
                <w:noProof/>
                <w:color w:val="auto"/>
                <w:lang w:val="it-IT"/>
              </w:rPr>
              <w:t>2. Avvio Applicazio</w:t>
            </w:r>
            <w:r w:rsidRPr="00BE30FB">
              <w:rPr>
                <w:rStyle w:val="Collegamentoipertestuale"/>
                <w:noProof/>
                <w:color w:val="auto"/>
                <w:lang w:val="it-IT"/>
              </w:rPr>
              <w:t>n</w:t>
            </w:r>
            <w:r w:rsidRPr="00BE30FB">
              <w:rPr>
                <w:rStyle w:val="Collegamentoipertestuale"/>
                <w:noProof/>
                <w:color w:val="auto"/>
                <w:lang w:val="it-IT"/>
              </w:rPr>
              <w:t>e Web</w:t>
            </w:r>
            <w:r w:rsidRPr="00BE30FB">
              <w:rPr>
                <w:noProof/>
                <w:webHidden/>
                <w:color w:val="auto"/>
              </w:rPr>
              <w:tab/>
            </w:r>
            <w:r w:rsidRPr="00BE30FB">
              <w:rPr>
                <w:noProof/>
                <w:webHidden/>
                <w:color w:val="auto"/>
              </w:rPr>
              <w:fldChar w:fldCharType="begin"/>
            </w:r>
            <w:r w:rsidRPr="00BE30FB">
              <w:rPr>
                <w:noProof/>
                <w:webHidden/>
                <w:color w:val="auto"/>
              </w:rPr>
              <w:instrText xml:space="preserve"> PAGEREF _Toc31619140 \h </w:instrText>
            </w:r>
            <w:r w:rsidRPr="00BE30FB">
              <w:rPr>
                <w:noProof/>
                <w:webHidden/>
                <w:color w:val="auto"/>
              </w:rPr>
            </w:r>
            <w:r w:rsidRPr="00BE30FB">
              <w:rPr>
                <w:noProof/>
                <w:webHidden/>
                <w:color w:val="auto"/>
              </w:rPr>
              <w:fldChar w:fldCharType="separate"/>
            </w:r>
            <w:r w:rsidRPr="00BE30FB">
              <w:rPr>
                <w:noProof/>
                <w:webHidden/>
                <w:color w:val="auto"/>
              </w:rPr>
              <w:t>3</w:t>
            </w:r>
            <w:r w:rsidRPr="00BE30F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BB15F5D" w14:textId="14CB4698" w:rsidR="00BE30FB" w:rsidRPr="00BE30FB" w:rsidRDefault="00BE30FB" w:rsidP="00BE30FB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31619141" w:history="1">
            <w:r w:rsidRPr="00BE30FB">
              <w:rPr>
                <w:rStyle w:val="Collegamentoipertestuale"/>
                <w:noProof/>
                <w:color w:val="auto"/>
                <w:lang w:val="it-IT"/>
              </w:rPr>
              <w:t>3. Avvio Applicazione in Locale</w:t>
            </w:r>
            <w:r w:rsidRPr="00BE30FB">
              <w:rPr>
                <w:noProof/>
                <w:webHidden/>
                <w:color w:val="auto"/>
              </w:rPr>
              <w:tab/>
            </w:r>
            <w:r w:rsidRPr="00BE30FB">
              <w:rPr>
                <w:noProof/>
                <w:webHidden/>
                <w:color w:val="auto"/>
              </w:rPr>
              <w:fldChar w:fldCharType="begin"/>
            </w:r>
            <w:r w:rsidRPr="00BE30FB">
              <w:rPr>
                <w:noProof/>
                <w:webHidden/>
                <w:color w:val="auto"/>
              </w:rPr>
              <w:instrText xml:space="preserve"> PAGEREF _Toc31619141 \h </w:instrText>
            </w:r>
            <w:r w:rsidRPr="00BE30FB">
              <w:rPr>
                <w:noProof/>
                <w:webHidden/>
                <w:color w:val="auto"/>
              </w:rPr>
            </w:r>
            <w:r w:rsidRPr="00BE30FB">
              <w:rPr>
                <w:noProof/>
                <w:webHidden/>
                <w:color w:val="auto"/>
              </w:rPr>
              <w:fldChar w:fldCharType="separate"/>
            </w:r>
            <w:r w:rsidRPr="00BE30FB">
              <w:rPr>
                <w:noProof/>
                <w:webHidden/>
                <w:color w:val="auto"/>
              </w:rPr>
              <w:t>3</w:t>
            </w:r>
            <w:r w:rsidRPr="00BE30F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EA43B17" w14:textId="6F242CF1" w:rsidR="00BE30FB" w:rsidRPr="00BE30FB" w:rsidRDefault="00BE30FB" w:rsidP="00BE30FB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31619142" w:history="1">
            <w:r w:rsidRPr="00BE30FB">
              <w:rPr>
                <w:rStyle w:val="Collegamentoipertestuale"/>
                <w:noProof/>
                <w:color w:val="auto"/>
                <w:lang w:val="it-IT"/>
              </w:rPr>
              <w:t>4. Prima di installare</w:t>
            </w:r>
            <w:r w:rsidRPr="00BE30FB">
              <w:rPr>
                <w:noProof/>
                <w:webHidden/>
                <w:color w:val="auto"/>
              </w:rPr>
              <w:tab/>
            </w:r>
            <w:r w:rsidRPr="00BE30FB">
              <w:rPr>
                <w:noProof/>
                <w:webHidden/>
                <w:color w:val="auto"/>
              </w:rPr>
              <w:fldChar w:fldCharType="begin"/>
            </w:r>
            <w:r w:rsidRPr="00BE30FB">
              <w:rPr>
                <w:noProof/>
                <w:webHidden/>
                <w:color w:val="auto"/>
              </w:rPr>
              <w:instrText xml:space="preserve"> PAGEREF _Toc31619142 \h </w:instrText>
            </w:r>
            <w:r w:rsidRPr="00BE30FB">
              <w:rPr>
                <w:noProof/>
                <w:webHidden/>
                <w:color w:val="auto"/>
              </w:rPr>
            </w:r>
            <w:r w:rsidRPr="00BE30FB">
              <w:rPr>
                <w:noProof/>
                <w:webHidden/>
                <w:color w:val="auto"/>
              </w:rPr>
              <w:fldChar w:fldCharType="separate"/>
            </w:r>
            <w:r w:rsidRPr="00BE30FB">
              <w:rPr>
                <w:noProof/>
                <w:webHidden/>
                <w:color w:val="auto"/>
              </w:rPr>
              <w:t>3</w:t>
            </w:r>
            <w:r w:rsidRPr="00BE30F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D7BC610" w14:textId="300F1F2E" w:rsidR="00BE30FB" w:rsidRPr="00BE30FB" w:rsidRDefault="00BE30FB" w:rsidP="00BE30FB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31619143" w:history="1">
            <w:r w:rsidRPr="00BE30FB">
              <w:rPr>
                <w:rStyle w:val="Collegamentoipertestuale"/>
                <w:noProof/>
                <w:color w:val="auto"/>
                <w:lang w:val="it-IT"/>
              </w:rPr>
              <w:t>5. Installazione</w:t>
            </w:r>
            <w:r w:rsidRPr="00BE30FB">
              <w:rPr>
                <w:noProof/>
                <w:webHidden/>
                <w:color w:val="auto"/>
              </w:rPr>
              <w:tab/>
            </w:r>
            <w:r w:rsidRPr="00BE30FB">
              <w:rPr>
                <w:noProof/>
                <w:webHidden/>
                <w:color w:val="auto"/>
              </w:rPr>
              <w:fldChar w:fldCharType="begin"/>
            </w:r>
            <w:r w:rsidRPr="00BE30FB">
              <w:rPr>
                <w:noProof/>
                <w:webHidden/>
                <w:color w:val="auto"/>
              </w:rPr>
              <w:instrText xml:space="preserve"> PAGEREF _Toc31619143 \h </w:instrText>
            </w:r>
            <w:r w:rsidRPr="00BE30FB">
              <w:rPr>
                <w:noProof/>
                <w:webHidden/>
                <w:color w:val="auto"/>
              </w:rPr>
            </w:r>
            <w:r w:rsidRPr="00BE30FB">
              <w:rPr>
                <w:noProof/>
                <w:webHidden/>
                <w:color w:val="auto"/>
              </w:rPr>
              <w:fldChar w:fldCharType="separate"/>
            </w:r>
            <w:r w:rsidRPr="00BE30FB">
              <w:rPr>
                <w:noProof/>
                <w:webHidden/>
                <w:color w:val="auto"/>
              </w:rPr>
              <w:t>4</w:t>
            </w:r>
            <w:r w:rsidRPr="00BE30F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06A0C15" w14:textId="7B3AA2D0" w:rsidR="00BE30FB" w:rsidRPr="00BE30FB" w:rsidRDefault="00BE30FB" w:rsidP="00BE30FB">
          <w:pPr>
            <w:pStyle w:val="Sommario2"/>
            <w:rPr>
              <w:color w:val="auto"/>
              <w:lang w:eastAsia="it-IT"/>
            </w:rPr>
          </w:pPr>
          <w:hyperlink w:anchor="_Toc31619144" w:history="1">
            <w:r w:rsidRPr="00BE30FB">
              <w:rPr>
                <w:rStyle w:val="Collegamentoipertestuale"/>
                <w:color w:val="auto"/>
              </w:rPr>
              <w:t>5.</w:t>
            </w:r>
            <w:r w:rsidRPr="00BE30FB">
              <w:rPr>
                <w:rStyle w:val="Collegamentoipertestuale"/>
                <w:color w:val="auto"/>
              </w:rPr>
              <w:t>1</w:t>
            </w:r>
            <w:r w:rsidRPr="00BE30FB">
              <w:rPr>
                <w:rStyle w:val="Collegamentoipertestuale"/>
                <w:color w:val="auto"/>
              </w:rPr>
              <w:t>. Preparazione ed installazione della base di dati</w:t>
            </w:r>
            <w:r w:rsidRPr="00BE30FB">
              <w:rPr>
                <w:webHidden/>
                <w:color w:val="auto"/>
              </w:rPr>
              <w:tab/>
            </w:r>
            <w:r w:rsidRPr="00BE30FB">
              <w:rPr>
                <w:webHidden/>
                <w:color w:val="auto"/>
              </w:rPr>
              <w:fldChar w:fldCharType="begin"/>
            </w:r>
            <w:r w:rsidRPr="00BE30FB">
              <w:rPr>
                <w:webHidden/>
                <w:color w:val="auto"/>
              </w:rPr>
              <w:instrText xml:space="preserve"> PAGEREF _Toc31619144 \h </w:instrText>
            </w:r>
            <w:r w:rsidRPr="00BE30FB">
              <w:rPr>
                <w:webHidden/>
                <w:color w:val="auto"/>
              </w:rPr>
            </w:r>
            <w:r w:rsidRPr="00BE30FB">
              <w:rPr>
                <w:webHidden/>
                <w:color w:val="auto"/>
              </w:rPr>
              <w:fldChar w:fldCharType="separate"/>
            </w:r>
            <w:r w:rsidRPr="00BE30FB">
              <w:rPr>
                <w:webHidden/>
                <w:color w:val="auto"/>
              </w:rPr>
              <w:t>4</w:t>
            </w:r>
            <w:r w:rsidRPr="00BE30FB">
              <w:rPr>
                <w:webHidden/>
                <w:color w:val="auto"/>
              </w:rPr>
              <w:fldChar w:fldCharType="end"/>
            </w:r>
          </w:hyperlink>
        </w:p>
        <w:p w14:paraId="5F5E6B47" w14:textId="59D516BC" w:rsidR="00BE30FB" w:rsidRPr="00BE30FB" w:rsidRDefault="00BE30FB" w:rsidP="00BE30FB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31619145" w:history="1">
            <w:r w:rsidRPr="00BE30FB">
              <w:rPr>
                <w:rStyle w:val="Collegamentoipertestuale"/>
                <w:noProof/>
                <w:color w:val="auto"/>
                <w:lang w:val="it-IT"/>
              </w:rPr>
              <w:t>6. Primo accesso</w:t>
            </w:r>
            <w:r w:rsidRPr="00BE30FB">
              <w:rPr>
                <w:noProof/>
                <w:webHidden/>
                <w:color w:val="auto"/>
              </w:rPr>
              <w:tab/>
            </w:r>
            <w:r w:rsidRPr="00BE30FB">
              <w:rPr>
                <w:noProof/>
                <w:webHidden/>
                <w:color w:val="auto"/>
              </w:rPr>
              <w:fldChar w:fldCharType="begin"/>
            </w:r>
            <w:r w:rsidRPr="00BE30FB">
              <w:rPr>
                <w:noProof/>
                <w:webHidden/>
                <w:color w:val="auto"/>
              </w:rPr>
              <w:instrText xml:space="preserve"> PAGEREF _Toc31619145 \h </w:instrText>
            </w:r>
            <w:r w:rsidRPr="00BE30FB">
              <w:rPr>
                <w:noProof/>
                <w:webHidden/>
                <w:color w:val="auto"/>
              </w:rPr>
            </w:r>
            <w:r w:rsidRPr="00BE30FB">
              <w:rPr>
                <w:noProof/>
                <w:webHidden/>
                <w:color w:val="auto"/>
              </w:rPr>
              <w:fldChar w:fldCharType="separate"/>
            </w:r>
            <w:r w:rsidRPr="00BE30FB">
              <w:rPr>
                <w:noProof/>
                <w:webHidden/>
                <w:color w:val="auto"/>
              </w:rPr>
              <w:t>5</w:t>
            </w:r>
            <w:r w:rsidRPr="00BE30F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44660FA" w14:textId="0C7AF9DC" w:rsidR="00BE30FB" w:rsidRPr="00BE30FB" w:rsidRDefault="00BE30FB" w:rsidP="00BE30FB">
          <w:pPr>
            <w:pStyle w:val="Sommario2"/>
            <w:rPr>
              <w:color w:val="auto"/>
              <w:lang w:eastAsia="it-IT"/>
            </w:rPr>
          </w:pPr>
          <w:hyperlink w:anchor="_Toc31619146" w:history="1">
            <w:r w:rsidRPr="00BE30FB">
              <w:rPr>
                <w:rStyle w:val="Collegamentoipertestuale"/>
                <w:color w:val="auto"/>
              </w:rPr>
              <w:t>6.1. Credenziali per il primo accesso – Membro della Commissione</w:t>
            </w:r>
            <w:r w:rsidRPr="00BE30FB">
              <w:rPr>
                <w:webHidden/>
                <w:color w:val="auto"/>
              </w:rPr>
              <w:tab/>
            </w:r>
            <w:r w:rsidRPr="00BE30FB">
              <w:rPr>
                <w:webHidden/>
                <w:color w:val="auto"/>
              </w:rPr>
              <w:fldChar w:fldCharType="begin"/>
            </w:r>
            <w:r w:rsidRPr="00BE30FB">
              <w:rPr>
                <w:webHidden/>
                <w:color w:val="auto"/>
              </w:rPr>
              <w:instrText xml:space="preserve"> PAGEREF _Toc31619146 \h </w:instrText>
            </w:r>
            <w:r w:rsidRPr="00BE30FB">
              <w:rPr>
                <w:webHidden/>
                <w:color w:val="auto"/>
              </w:rPr>
            </w:r>
            <w:r w:rsidRPr="00BE30FB">
              <w:rPr>
                <w:webHidden/>
                <w:color w:val="auto"/>
              </w:rPr>
              <w:fldChar w:fldCharType="separate"/>
            </w:r>
            <w:r w:rsidRPr="00BE30FB">
              <w:rPr>
                <w:webHidden/>
                <w:color w:val="auto"/>
              </w:rPr>
              <w:t>5</w:t>
            </w:r>
            <w:r w:rsidRPr="00BE30FB">
              <w:rPr>
                <w:webHidden/>
                <w:color w:val="auto"/>
              </w:rPr>
              <w:fldChar w:fldCharType="end"/>
            </w:r>
          </w:hyperlink>
        </w:p>
        <w:p w14:paraId="5B033D05" w14:textId="4B0F16F8" w:rsidR="00BE30FB" w:rsidRPr="00BE30FB" w:rsidRDefault="00BE30FB" w:rsidP="00BE30FB">
          <w:pPr>
            <w:pStyle w:val="Sommario2"/>
            <w:rPr>
              <w:color w:val="auto"/>
              <w:lang w:eastAsia="it-IT"/>
            </w:rPr>
          </w:pPr>
          <w:hyperlink w:anchor="_Toc31619147" w:history="1">
            <w:r w:rsidRPr="00BE30FB">
              <w:rPr>
                <w:rStyle w:val="Collegamentoipertestuale"/>
                <w:color w:val="auto"/>
              </w:rPr>
              <w:t>6.2.</w:t>
            </w:r>
            <w:r>
              <w:rPr>
                <w:rStyle w:val="Collegamentoipertestuale"/>
                <w:color w:val="auto"/>
              </w:rPr>
              <w:t xml:space="preserve"> </w:t>
            </w:r>
            <w:r w:rsidRPr="00BE30FB">
              <w:rPr>
                <w:rStyle w:val="Collegamentoipertestuale"/>
                <w:color w:val="auto"/>
              </w:rPr>
              <w:t>Credenziali per il primo accesso – Tutor</w:t>
            </w:r>
            <w:r w:rsidRPr="00BE30FB">
              <w:rPr>
                <w:webHidden/>
                <w:color w:val="auto"/>
              </w:rPr>
              <w:tab/>
            </w:r>
            <w:r w:rsidRPr="00BE30FB">
              <w:rPr>
                <w:webHidden/>
                <w:color w:val="auto"/>
              </w:rPr>
              <w:fldChar w:fldCharType="begin"/>
            </w:r>
            <w:r w:rsidRPr="00BE30FB">
              <w:rPr>
                <w:webHidden/>
                <w:color w:val="auto"/>
              </w:rPr>
              <w:instrText xml:space="preserve"> PAGEREF _Toc31619147 \h </w:instrText>
            </w:r>
            <w:r w:rsidRPr="00BE30FB">
              <w:rPr>
                <w:webHidden/>
                <w:color w:val="auto"/>
              </w:rPr>
            </w:r>
            <w:r w:rsidRPr="00BE30FB">
              <w:rPr>
                <w:webHidden/>
                <w:color w:val="auto"/>
              </w:rPr>
              <w:fldChar w:fldCharType="separate"/>
            </w:r>
            <w:r w:rsidRPr="00BE30FB">
              <w:rPr>
                <w:webHidden/>
                <w:color w:val="auto"/>
              </w:rPr>
              <w:t>6</w:t>
            </w:r>
            <w:r w:rsidRPr="00BE30FB">
              <w:rPr>
                <w:webHidden/>
                <w:color w:val="auto"/>
              </w:rPr>
              <w:fldChar w:fldCharType="end"/>
            </w:r>
          </w:hyperlink>
        </w:p>
        <w:p w14:paraId="2648DFBB" w14:textId="09E739ED" w:rsidR="00BE30FB" w:rsidRPr="00BE30FB" w:rsidRDefault="00BE30FB" w:rsidP="00BE30FB">
          <w:pPr>
            <w:pStyle w:val="Sommario2"/>
            <w:rPr>
              <w:color w:val="auto"/>
              <w:lang w:eastAsia="it-IT"/>
            </w:rPr>
          </w:pPr>
          <w:hyperlink w:anchor="_Toc31619148" w:history="1">
            <w:r w:rsidRPr="00BE30FB">
              <w:rPr>
                <w:rStyle w:val="Collegamentoipertestuale"/>
                <w:color w:val="auto"/>
              </w:rPr>
              <w:t>6.3. Credenziali per il primo accesso – Studente</w:t>
            </w:r>
            <w:r w:rsidRPr="00BE30FB">
              <w:rPr>
                <w:webHidden/>
                <w:color w:val="auto"/>
              </w:rPr>
              <w:tab/>
            </w:r>
            <w:r w:rsidRPr="00BE30FB">
              <w:rPr>
                <w:webHidden/>
                <w:color w:val="auto"/>
              </w:rPr>
              <w:fldChar w:fldCharType="begin"/>
            </w:r>
            <w:r w:rsidRPr="00BE30FB">
              <w:rPr>
                <w:webHidden/>
                <w:color w:val="auto"/>
              </w:rPr>
              <w:instrText xml:space="preserve"> PAGEREF _Toc31619148 \h </w:instrText>
            </w:r>
            <w:r w:rsidRPr="00BE30FB">
              <w:rPr>
                <w:webHidden/>
                <w:color w:val="auto"/>
              </w:rPr>
            </w:r>
            <w:r w:rsidRPr="00BE30FB">
              <w:rPr>
                <w:webHidden/>
                <w:color w:val="auto"/>
              </w:rPr>
              <w:fldChar w:fldCharType="separate"/>
            </w:r>
            <w:r w:rsidRPr="00BE30FB">
              <w:rPr>
                <w:webHidden/>
                <w:color w:val="auto"/>
              </w:rPr>
              <w:t>6</w:t>
            </w:r>
            <w:r w:rsidRPr="00BE30FB">
              <w:rPr>
                <w:webHidden/>
                <w:color w:val="auto"/>
              </w:rPr>
              <w:fldChar w:fldCharType="end"/>
            </w:r>
          </w:hyperlink>
        </w:p>
        <w:p w14:paraId="033D360E" w14:textId="6F23B058" w:rsidR="00F977BB" w:rsidRDefault="00F977BB" w:rsidP="0082036A">
          <w:pPr>
            <w:spacing w:after="61" w:line="240" w:lineRule="auto"/>
            <w:jc w:val="both"/>
          </w:pPr>
          <w:r w:rsidRPr="004466E9">
            <w:rPr>
              <w:b/>
              <w:bCs/>
              <w:color w:val="auto"/>
            </w:rPr>
            <w:fldChar w:fldCharType="end"/>
          </w:r>
        </w:p>
      </w:sdtContent>
    </w:sdt>
    <w:p w14:paraId="76336677" w14:textId="77777777" w:rsidR="00523A23" w:rsidRPr="00523A23" w:rsidRDefault="00523A23" w:rsidP="0082036A">
      <w:pPr>
        <w:spacing w:after="61" w:line="240" w:lineRule="auto"/>
        <w:jc w:val="both"/>
        <w:rPr>
          <w:lang w:val="it-IT"/>
        </w:rPr>
      </w:pPr>
    </w:p>
    <w:p w14:paraId="5FE635B1" w14:textId="77777777" w:rsidR="00523A23" w:rsidRPr="00523A23" w:rsidRDefault="00523A23" w:rsidP="0082036A">
      <w:pPr>
        <w:spacing w:after="61" w:line="240" w:lineRule="auto"/>
        <w:jc w:val="both"/>
        <w:rPr>
          <w:lang w:val="it-IT"/>
        </w:rPr>
      </w:pPr>
    </w:p>
    <w:p w14:paraId="207D25D7" w14:textId="77777777" w:rsidR="00523A23" w:rsidRPr="00523A23" w:rsidRDefault="00523A23" w:rsidP="0082036A">
      <w:pPr>
        <w:spacing w:after="61" w:line="240" w:lineRule="auto"/>
        <w:jc w:val="both"/>
        <w:rPr>
          <w:lang w:val="it-IT"/>
        </w:rPr>
      </w:pPr>
    </w:p>
    <w:p w14:paraId="2BD1B949" w14:textId="77777777" w:rsidR="00523A23" w:rsidRPr="00523A23" w:rsidRDefault="00523A23" w:rsidP="0082036A">
      <w:pPr>
        <w:spacing w:after="61" w:line="240" w:lineRule="auto"/>
        <w:jc w:val="both"/>
        <w:rPr>
          <w:lang w:val="it-IT"/>
        </w:rPr>
      </w:pPr>
    </w:p>
    <w:p w14:paraId="3F3F3AFE" w14:textId="77777777" w:rsidR="00523A23" w:rsidRDefault="00523A23" w:rsidP="0082036A">
      <w:pPr>
        <w:spacing w:after="61" w:line="240" w:lineRule="auto"/>
        <w:jc w:val="both"/>
        <w:rPr>
          <w:b/>
          <w:bCs/>
          <w:sz w:val="26"/>
          <w:szCs w:val="26"/>
          <w:lang w:val="it-IT"/>
        </w:rPr>
      </w:pPr>
    </w:p>
    <w:p w14:paraId="245E9D44" w14:textId="65E732EE" w:rsidR="00523A23" w:rsidRDefault="00523A23" w:rsidP="0082036A">
      <w:pPr>
        <w:tabs>
          <w:tab w:val="left" w:pos="7035"/>
        </w:tabs>
        <w:spacing w:after="61" w:line="240" w:lineRule="auto"/>
        <w:jc w:val="both"/>
        <w:rPr>
          <w:b/>
          <w:bCs/>
          <w:sz w:val="26"/>
          <w:szCs w:val="26"/>
          <w:lang w:val="it-IT"/>
        </w:rPr>
      </w:pPr>
      <w:r>
        <w:rPr>
          <w:b/>
          <w:bCs/>
          <w:sz w:val="26"/>
          <w:szCs w:val="26"/>
          <w:lang w:val="it-IT"/>
        </w:rPr>
        <w:tab/>
      </w:r>
    </w:p>
    <w:p w14:paraId="565DD870" w14:textId="5CC3FDA9" w:rsidR="00523A23" w:rsidRPr="00523A23" w:rsidRDefault="00523A23" w:rsidP="0082036A">
      <w:pPr>
        <w:tabs>
          <w:tab w:val="left" w:pos="7035"/>
        </w:tabs>
        <w:spacing w:after="61" w:line="240" w:lineRule="auto"/>
        <w:jc w:val="both"/>
        <w:rPr>
          <w:lang w:val="it-IT"/>
        </w:rPr>
        <w:sectPr w:rsidR="00523A23" w:rsidRPr="00523A23" w:rsidSect="000A12A8">
          <w:headerReference w:type="default" r:id="rId11"/>
          <w:footerReference w:type="default" r:id="rId12"/>
          <w:headerReference w:type="first" r:id="rId13"/>
          <w:pgSz w:w="11907" w:h="16839" w:code="1"/>
          <w:pgMar w:top="1148" w:right="1418" w:bottom="1148" w:left="1418" w:header="709" w:footer="612" w:gutter="0"/>
          <w:pgNumType w:start="0"/>
          <w:cols w:space="720"/>
          <w:docGrid w:linePitch="360"/>
        </w:sectPr>
      </w:pPr>
      <w:r>
        <w:rPr>
          <w:lang w:val="it-IT"/>
        </w:rPr>
        <w:tab/>
      </w:r>
    </w:p>
    <w:p w14:paraId="7C744DFB" w14:textId="7903A59E" w:rsidR="004F3C91" w:rsidRPr="00236CDE" w:rsidRDefault="0026167D" w:rsidP="0082036A">
      <w:pPr>
        <w:pStyle w:val="Titolo1"/>
        <w:spacing w:after="61" w:line="240" w:lineRule="auto"/>
        <w:jc w:val="both"/>
        <w:rPr>
          <w:color w:val="1F4E79"/>
          <w:lang w:val="it-IT"/>
        </w:rPr>
      </w:pPr>
      <w:bookmarkStart w:id="1" w:name="_Toc26433059"/>
      <w:bookmarkStart w:id="2" w:name="_Toc31619139"/>
      <w:r w:rsidRPr="00930099">
        <w:rPr>
          <w:color w:val="1F4E79"/>
          <w:lang w:val="it-IT"/>
        </w:rPr>
        <w:lastRenderedPageBreak/>
        <w:t xml:space="preserve">1. </w:t>
      </w:r>
      <w:r w:rsidRPr="00236CDE">
        <w:rPr>
          <w:color w:val="1F4E79"/>
          <w:lang w:val="it-IT"/>
        </w:rPr>
        <w:t>Int</w:t>
      </w:r>
      <w:r w:rsidR="004A29E6" w:rsidRPr="00236CDE">
        <w:rPr>
          <w:color w:val="1F4E79"/>
          <w:lang w:val="it-IT"/>
        </w:rPr>
        <w:t>roduzione</w:t>
      </w:r>
      <w:bookmarkEnd w:id="1"/>
      <w:bookmarkEnd w:id="2"/>
    </w:p>
    <w:p w14:paraId="1CCF0ADC" w14:textId="4BBDDD97" w:rsidR="007929C9" w:rsidRPr="00236CDE" w:rsidRDefault="007929C9" w:rsidP="0082036A">
      <w:pPr>
        <w:pStyle w:val="Nessunaspaziatura"/>
        <w:spacing w:after="61"/>
        <w:jc w:val="both"/>
        <w:rPr>
          <w:rFonts w:ascii="Garamond" w:hAnsi="Garamond"/>
          <w:color w:val="auto"/>
          <w:sz w:val="24"/>
          <w:szCs w:val="24"/>
          <w:lang w:val="it-IT"/>
        </w:rPr>
      </w:pPr>
      <w:r w:rsidRPr="00236CDE">
        <w:rPr>
          <w:rFonts w:ascii="Garamond" w:hAnsi="Garamond"/>
          <w:color w:val="auto"/>
          <w:sz w:val="24"/>
          <w:szCs w:val="24"/>
          <w:lang w:val="it-IT"/>
        </w:rPr>
        <w:t xml:space="preserve">Lo scopo del documento è quello di </w:t>
      </w:r>
      <w:r w:rsidR="00236CDE" w:rsidRPr="00236CDE">
        <w:rPr>
          <w:color w:val="auto"/>
          <w:sz w:val="24"/>
          <w:szCs w:val="24"/>
          <w:lang w:val="it-IT"/>
        </w:rPr>
        <w:t xml:space="preserve">fornire le istruzioni per l’avvio </w:t>
      </w:r>
      <w:r w:rsidRPr="00236CDE">
        <w:rPr>
          <w:rFonts w:ascii="Garamond" w:hAnsi="Garamond"/>
          <w:color w:val="auto"/>
          <w:sz w:val="24"/>
          <w:szCs w:val="24"/>
          <w:lang w:val="it-IT"/>
        </w:rPr>
        <w:t>dell’applicazione web “</w:t>
      </w:r>
      <w:proofErr w:type="spellStart"/>
      <w:r w:rsidRPr="00236CDE">
        <w:rPr>
          <w:rFonts w:ascii="Garamond" w:hAnsi="Garamond"/>
          <w:color w:val="auto"/>
          <w:sz w:val="24"/>
          <w:szCs w:val="24"/>
          <w:lang w:val="it-IT"/>
        </w:rPr>
        <w:t>TutoratoSmart</w:t>
      </w:r>
      <w:proofErr w:type="spellEnd"/>
      <w:r w:rsidRPr="00236CDE">
        <w:rPr>
          <w:rFonts w:ascii="Garamond" w:hAnsi="Garamond"/>
          <w:color w:val="auto"/>
          <w:sz w:val="24"/>
          <w:szCs w:val="24"/>
          <w:lang w:val="it-IT"/>
        </w:rPr>
        <w:t>”. Inoltre, nel documento saranno riportate le procedure di installazione dell’applicazione per l’utilizzo in locale.</w:t>
      </w:r>
    </w:p>
    <w:p w14:paraId="2AC51CF8" w14:textId="0141EB0E" w:rsidR="007929C9" w:rsidRDefault="007929C9" w:rsidP="0082036A">
      <w:pPr>
        <w:pStyle w:val="Nessunaspaziatura"/>
        <w:spacing w:after="61"/>
        <w:rPr>
          <w:lang w:val="it-IT"/>
        </w:rPr>
      </w:pPr>
    </w:p>
    <w:p w14:paraId="58E33A8C" w14:textId="77777777" w:rsidR="0082036A" w:rsidRPr="0082036A" w:rsidRDefault="0082036A" w:rsidP="0082036A">
      <w:pPr>
        <w:pStyle w:val="Nessunaspaziatura"/>
        <w:spacing w:after="61"/>
        <w:rPr>
          <w:lang w:val="it-IT"/>
        </w:rPr>
      </w:pPr>
    </w:p>
    <w:p w14:paraId="290A8B46" w14:textId="6C44C06C" w:rsidR="007929C9" w:rsidRPr="00236CDE" w:rsidRDefault="007929C9" w:rsidP="0082036A">
      <w:pPr>
        <w:pStyle w:val="Titolo1"/>
        <w:spacing w:after="61" w:line="240" w:lineRule="auto"/>
        <w:jc w:val="both"/>
        <w:rPr>
          <w:color w:val="1F4E79"/>
          <w:lang w:val="it-IT"/>
        </w:rPr>
      </w:pPr>
      <w:bookmarkStart w:id="3" w:name="_Toc31619140"/>
      <w:r>
        <w:rPr>
          <w:color w:val="1F4E79"/>
          <w:lang w:val="it-IT"/>
        </w:rPr>
        <w:t>2</w:t>
      </w:r>
      <w:r w:rsidRPr="00930099">
        <w:rPr>
          <w:color w:val="1F4E79"/>
          <w:lang w:val="it-IT"/>
        </w:rPr>
        <w:t xml:space="preserve">. </w:t>
      </w:r>
      <w:r w:rsidRPr="00236CDE">
        <w:rPr>
          <w:color w:val="1F4E79"/>
          <w:lang w:val="it-IT"/>
        </w:rPr>
        <w:t>Avvio Applicazione Web</w:t>
      </w:r>
      <w:bookmarkEnd w:id="3"/>
    </w:p>
    <w:p w14:paraId="5351CD37" w14:textId="77777777" w:rsidR="007929C9" w:rsidRPr="007929C9" w:rsidRDefault="007929C9" w:rsidP="0082036A">
      <w:pPr>
        <w:pStyle w:val="Default"/>
        <w:spacing w:after="61"/>
      </w:pPr>
      <w:r w:rsidRPr="007929C9">
        <w:t xml:space="preserve">Requisiti di sistema: </w:t>
      </w:r>
    </w:p>
    <w:p w14:paraId="3DCE9A95" w14:textId="2A888B39" w:rsidR="007929C9" w:rsidRPr="007929C9" w:rsidRDefault="007929C9" w:rsidP="0082036A">
      <w:pPr>
        <w:pStyle w:val="Default"/>
        <w:spacing w:after="61"/>
        <w:ind w:firstLine="720"/>
      </w:pPr>
      <w:r w:rsidRPr="007929C9">
        <w:t xml:space="preserve">• Web Browser </w:t>
      </w:r>
    </w:p>
    <w:p w14:paraId="3A0D09A4" w14:textId="77777777" w:rsidR="007929C9" w:rsidRPr="007929C9" w:rsidRDefault="007929C9" w:rsidP="0082036A">
      <w:pPr>
        <w:pStyle w:val="Default"/>
        <w:spacing w:after="61"/>
        <w:ind w:firstLine="720"/>
      </w:pPr>
      <w:r w:rsidRPr="007929C9">
        <w:t xml:space="preserve">• Connessione ad internet </w:t>
      </w:r>
    </w:p>
    <w:p w14:paraId="2137A54F" w14:textId="77777777" w:rsidR="007929C9" w:rsidRPr="007929C9" w:rsidRDefault="007929C9" w:rsidP="0082036A">
      <w:pPr>
        <w:pStyle w:val="Default"/>
        <w:spacing w:after="61"/>
        <w:ind w:firstLine="720"/>
      </w:pPr>
      <w:r w:rsidRPr="007929C9">
        <w:t xml:space="preserve">• Non ci sono particolari requisiti hardware o sistemi operativi consigliati </w:t>
      </w:r>
    </w:p>
    <w:p w14:paraId="6656BFD7" w14:textId="3F436276" w:rsidR="007929C9" w:rsidRDefault="007929C9" w:rsidP="0082036A">
      <w:pPr>
        <w:pStyle w:val="Nessunaspaziatura"/>
        <w:spacing w:after="61"/>
        <w:rPr>
          <w:rFonts w:ascii="Garamond" w:hAnsi="Garamond"/>
          <w:lang w:val="it-IT"/>
        </w:rPr>
      </w:pPr>
    </w:p>
    <w:p w14:paraId="17252076" w14:textId="77777777" w:rsidR="0082036A" w:rsidRPr="0082036A" w:rsidRDefault="0082036A" w:rsidP="0082036A">
      <w:pPr>
        <w:pStyle w:val="Nessunaspaziatura"/>
        <w:spacing w:after="61"/>
        <w:rPr>
          <w:rFonts w:ascii="Garamond" w:hAnsi="Garamond"/>
          <w:lang w:val="it-IT"/>
        </w:rPr>
      </w:pPr>
      <w:bookmarkStart w:id="4" w:name="_GoBack"/>
      <w:bookmarkEnd w:id="4"/>
    </w:p>
    <w:p w14:paraId="5A5D8A5D" w14:textId="245B80B1" w:rsidR="007929C9" w:rsidRPr="007929C9" w:rsidRDefault="007929C9" w:rsidP="0082036A">
      <w:pPr>
        <w:pStyle w:val="Titolo1"/>
        <w:spacing w:after="61" w:line="240" w:lineRule="auto"/>
        <w:jc w:val="both"/>
        <w:rPr>
          <w:color w:val="1F4E79"/>
          <w:lang w:val="it-IT"/>
        </w:rPr>
      </w:pPr>
      <w:bookmarkStart w:id="5" w:name="_Toc31619141"/>
      <w:r>
        <w:rPr>
          <w:color w:val="1F4E79"/>
          <w:lang w:val="it-IT"/>
        </w:rPr>
        <w:t>3</w:t>
      </w:r>
      <w:r w:rsidRPr="00930099">
        <w:rPr>
          <w:color w:val="1F4E79"/>
          <w:lang w:val="it-IT"/>
        </w:rPr>
        <w:t xml:space="preserve">. </w:t>
      </w:r>
      <w:r w:rsidRPr="00236CDE">
        <w:rPr>
          <w:color w:val="1F4E79"/>
          <w:lang w:val="it-IT"/>
        </w:rPr>
        <w:t xml:space="preserve">Avvio Applicazione </w:t>
      </w:r>
      <w:r w:rsidR="00236CDE" w:rsidRPr="00236CDE">
        <w:rPr>
          <w:color w:val="1F4E79"/>
          <w:lang w:val="it-IT"/>
        </w:rPr>
        <w:t>in Locale</w:t>
      </w:r>
      <w:bookmarkEnd w:id="5"/>
    </w:p>
    <w:p w14:paraId="17310DEA" w14:textId="0C4598CB" w:rsidR="007929C9" w:rsidRDefault="007929C9" w:rsidP="0082036A">
      <w:pPr>
        <w:pStyle w:val="Default"/>
        <w:spacing w:after="61"/>
      </w:pPr>
      <w:r w:rsidRPr="007929C9">
        <w:t>Requisiti di sistema:</w:t>
      </w:r>
    </w:p>
    <w:p w14:paraId="1F8E8168" w14:textId="24C0CBA2" w:rsidR="00236CDE" w:rsidRDefault="007929C9" w:rsidP="0082036A">
      <w:pPr>
        <w:pStyle w:val="Default"/>
        <w:numPr>
          <w:ilvl w:val="0"/>
          <w:numId w:val="43"/>
        </w:numPr>
        <w:spacing w:after="61"/>
        <w:rPr>
          <w:rFonts w:asciiTheme="minorHAnsi" w:hAnsiTheme="minorHAnsi"/>
          <w:lang w:val="en-US"/>
        </w:rPr>
      </w:pPr>
      <w:r w:rsidRPr="00236CDE">
        <w:rPr>
          <w:rFonts w:asciiTheme="minorHAnsi" w:hAnsiTheme="minorHAnsi"/>
          <w:lang w:val="en-US"/>
        </w:rPr>
        <w:t>Server Apache Tomcat 9.0</w:t>
      </w:r>
    </w:p>
    <w:p w14:paraId="5A13DF4B" w14:textId="6A3858A2" w:rsidR="00236CDE" w:rsidRPr="00236CDE" w:rsidRDefault="00236CDE" w:rsidP="0082036A">
      <w:pPr>
        <w:pStyle w:val="Default"/>
        <w:numPr>
          <w:ilvl w:val="0"/>
          <w:numId w:val="43"/>
        </w:numPr>
        <w:spacing w:after="61"/>
        <w:rPr>
          <w:rFonts w:asciiTheme="minorHAnsi" w:hAnsiTheme="minorHAnsi" w:cs="Times New Roman"/>
        </w:rPr>
      </w:pPr>
      <w:r w:rsidRPr="00236CDE">
        <w:rPr>
          <w:rFonts w:asciiTheme="minorHAnsi" w:hAnsiTheme="minorHAnsi"/>
          <w:lang w:val="en-US"/>
        </w:rPr>
        <w:t>Eclipse</w:t>
      </w:r>
      <w:r w:rsidR="0082036A">
        <w:rPr>
          <w:rFonts w:asciiTheme="minorHAnsi" w:hAnsiTheme="minorHAnsi" w:cs="Times New Roman"/>
        </w:rPr>
        <w:t xml:space="preserve"> EE</w:t>
      </w:r>
    </w:p>
    <w:p w14:paraId="5B1A090F" w14:textId="1CD32CFC" w:rsidR="00236CDE" w:rsidRPr="00236CDE" w:rsidRDefault="007929C9" w:rsidP="0082036A">
      <w:pPr>
        <w:pStyle w:val="Default"/>
        <w:numPr>
          <w:ilvl w:val="0"/>
          <w:numId w:val="43"/>
        </w:numPr>
        <w:spacing w:after="61"/>
        <w:rPr>
          <w:rFonts w:asciiTheme="minorHAnsi" w:hAnsiTheme="minorHAnsi" w:cs="Times New Roman"/>
        </w:rPr>
      </w:pPr>
      <w:r w:rsidRPr="00236CDE">
        <w:rPr>
          <w:rFonts w:asciiTheme="minorHAnsi" w:hAnsiTheme="minorHAnsi"/>
          <w:lang w:val="en-US"/>
        </w:rPr>
        <w:t>MySQL</w:t>
      </w:r>
    </w:p>
    <w:p w14:paraId="4983BAED" w14:textId="7A1D0E96" w:rsidR="00236CDE" w:rsidRPr="00236CDE" w:rsidRDefault="00236CDE" w:rsidP="0082036A">
      <w:pPr>
        <w:pStyle w:val="Paragrafoelenco"/>
        <w:numPr>
          <w:ilvl w:val="0"/>
          <w:numId w:val="43"/>
        </w:numPr>
        <w:autoSpaceDE w:val="0"/>
        <w:autoSpaceDN w:val="0"/>
        <w:adjustRightInd w:val="0"/>
        <w:spacing w:after="61" w:line="240" w:lineRule="auto"/>
        <w:rPr>
          <w:lang w:val="it-IT"/>
        </w:rPr>
      </w:pPr>
      <w:r w:rsidRPr="00236CDE">
        <w:rPr>
          <w:rFonts w:cs="Times New Roman"/>
          <w:color w:val="000000"/>
          <w:szCs w:val="24"/>
          <w:lang w:val="it-IT"/>
        </w:rPr>
        <w:t xml:space="preserve">MySQL Workbench </w:t>
      </w:r>
    </w:p>
    <w:p w14:paraId="357C125B" w14:textId="3C855222" w:rsidR="007929C9" w:rsidRPr="007929C9" w:rsidRDefault="007929C9" w:rsidP="0082036A">
      <w:pPr>
        <w:pStyle w:val="Default"/>
        <w:numPr>
          <w:ilvl w:val="0"/>
          <w:numId w:val="43"/>
        </w:numPr>
        <w:spacing w:after="61"/>
      </w:pPr>
      <w:r w:rsidRPr="00236CDE">
        <w:rPr>
          <w:rFonts w:asciiTheme="minorHAnsi" w:hAnsiTheme="minorHAnsi"/>
        </w:rPr>
        <w:t>Lettore file PDF</w:t>
      </w:r>
    </w:p>
    <w:p w14:paraId="4623B5BB" w14:textId="7EF48861" w:rsidR="007929C9" w:rsidRDefault="007929C9" w:rsidP="0082036A">
      <w:pPr>
        <w:pStyle w:val="Nessunaspaziatura"/>
        <w:spacing w:after="61"/>
        <w:rPr>
          <w:rFonts w:ascii="Garamond" w:hAnsi="Garamond"/>
          <w:lang w:val="it-IT"/>
        </w:rPr>
      </w:pPr>
    </w:p>
    <w:p w14:paraId="0620E77B" w14:textId="77777777" w:rsidR="00236CDE" w:rsidRPr="00236CDE" w:rsidRDefault="00236CDE" w:rsidP="0082036A">
      <w:pPr>
        <w:pStyle w:val="Nessunaspaziatura"/>
        <w:spacing w:after="61"/>
        <w:rPr>
          <w:rFonts w:ascii="Garamond" w:hAnsi="Garamond"/>
          <w:lang w:val="it-IT"/>
        </w:rPr>
      </w:pPr>
    </w:p>
    <w:p w14:paraId="5E1736D5" w14:textId="571E4F01" w:rsidR="007929C9" w:rsidRPr="00236CDE" w:rsidRDefault="007929C9" w:rsidP="0082036A">
      <w:pPr>
        <w:pStyle w:val="Titolo1"/>
        <w:spacing w:after="61" w:line="240" w:lineRule="auto"/>
        <w:jc w:val="both"/>
        <w:rPr>
          <w:color w:val="1F4E79"/>
          <w:lang w:val="it-IT"/>
        </w:rPr>
      </w:pPr>
      <w:bookmarkStart w:id="6" w:name="_Toc31619142"/>
      <w:r>
        <w:rPr>
          <w:color w:val="1F4E79"/>
          <w:lang w:val="it-IT"/>
        </w:rPr>
        <w:t>4</w:t>
      </w:r>
      <w:r w:rsidRPr="00930099">
        <w:rPr>
          <w:color w:val="1F4E79"/>
          <w:lang w:val="it-IT"/>
        </w:rPr>
        <w:t xml:space="preserve">. </w:t>
      </w:r>
      <w:r w:rsidRPr="00236CDE">
        <w:rPr>
          <w:color w:val="1F4E79"/>
          <w:lang w:val="it-IT"/>
        </w:rPr>
        <w:t>Prima di installare</w:t>
      </w:r>
      <w:bookmarkEnd w:id="6"/>
    </w:p>
    <w:p w14:paraId="40D66F71" w14:textId="77777777" w:rsidR="0082036A" w:rsidRDefault="0082036A" w:rsidP="0082036A">
      <w:pPr>
        <w:pStyle w:val="Default"/>
        <w:spacing w:after="61"/>
        <w:jc w:val="both"/>
      </w:pPr>
      <w:r w:rsidRPr="0082036A">
        <w:t>Dal sito ufficiale dei produttori di Java scaricare il pacchetto di installazione Java JDK per la versione 8 o superiori:</w:t>
      </w:r>
    </w:p>
    <w:p w14:paraId="7D7E17EA" w14:textId="77777777" w:rsidR="0082036A" w:rsidRPr="0082036A" w:rsidRDefault="0082036A" w:rsidP="0082036A">
      <w:pPr>
        <w:pStyle w:val="Default"/>
        <w:spacing w:after="61"/>
        <w:jc w:val="both"/>
      </w:pPr>
      <w:r w:rsidRPr="0082036A">
        <w:t>(https://www.oracle.com/technetwork/java/javase/downloads/index.html), lanciare il setup e seguire la procedura di installazione.</w:t>
      </w:r>
    </w:p>
    <w:p w14:paraId="2EFBA32C" w14:textId="77777777" w:rsidR="0082036A" w:rsidRDefault="0082036A" w:rsidP="0082036A">
      <w:pPr>
        <w:pStyle w:val="Default"/>
        <w:spacing w:after="61"/>
        <w:jc w:val="both"/>
        <w:rPr>
          <w:color w:val="auto"/>
        </w:rPr>
      </w:pPr>
    </w:p>
    <w:p w14:paraId="59A8332C" w14:textId="6E5B2F50" w:rsidR="007929C9" w:rsidRPr="00236CDE" w:rsidRDefault="007929C9" w:rsidP="0082036A">
      <w:pPr>
        <w:pStyle w:val="Default"/>
        <w:spacing w:after="61"/>
        <w:jc w:val="both"/>
        <w:rPr>
          <w:color w:val="auto"/>
        </w:rPr>
      </w:pPr>
      <w:r w:rsidRPr="00236CDE">
        <w:rPr>
          <w:color w:val="auto"/>
        </w:rPr>
        <w:t xml:space="preserve">Prima di procedere all’installazione bisogna scaricare il server </w:t>
      </w:r>
      <w:r w:rsidR="0082036A">
        <w:rPr>
          <w:color w:val="auto"/>
        </w:rPr>
        <w:t xml:space="preserve">Apache Tomcat </w:t>
      </w:r>
      <w:r w:rsidRPr="00236CDE">
        <w:rPr>
          <w:color w:val="auto"/>
        </w:rPr>
        <w:t>dal seguente link:</w:t>
      </w:r>
    </w:p>
    <w:p w14:paraId="3B501DAC" w14:textId="06AFAD3F" w:rsidR="005D2AFD" w:rsidRDefault="006C7BB5" w:rsidP="0082036A">
      <w:pPr>
        <w:pStyle w:val="Default"/>
        <w:spacing w:after="61"/>
        <w:jc w:val="both"/>
        <w:rPr>
          <w:rStyle w:val="Collegamentoipertestuale"/>
          <w:color w:val="auto"/>
        </w:rPr>
      </w:pPr>
      <w:hyperlink r:id="rId14" w:history="1">
        <w:r w:rsidR="005D2AFD" w:rsidRPr="00236CDE">
          <w:rPr>
            <w:rStyle w:val="Collegamentoipertestuale"/>
            <w:color w:val="auto"/>
          </w:rPr>
          <w:t>https://tomcat.apache.org/download-90.cgi</w:t>
        </w:r>
      </w:hyperlink>
    </w:p>
    <w:p w14:paraId="1C9610B2" w14:textId="440B4917" w:rsidR="0082036A" w:rsidRDefault="0082036A" w:rsidP="0082036A">
      <w:pPr>
        <w:pStyle w:val="Default"/>
        <w:spacing w:after="61"/>
        <w:jc w:val="both"/>
        <w:rPr>
          <w:rStyle w:val="Collegamentoipertestuale"/>
          <w:color w:val="auto"/>
        </w:rPr>
      </w:pPr>
    </w:p>
    <w:p w14:paraId="7FFFDBAE" w14:textId="5B868BAE" w:rsidR="0082036A" w:rsidRPr="0082036A" w:rsidRDefault="0082036A" w:rsidP="0082036A">
      <w:pPr>
        <w:pStyle w:val="Default"/>
        <w:spacing w:after="61"/>
        <w:jc w:val="both"/>
        <w:rPr>
          <w:rStyle w:val="Collegamentoipertestuale"/>
          <w:color w:val="auto"/>
          <w:u w:val="none"/>
        </w:rPr>
      </w:pPr>
      <w:r w:rsidRPr="0082036A">
        <w:rPr>
          <w:rStyle w:val="Collegamentoipertestuale"/>
          <w:color w:val="auto"/>
          <w:u w:val="none"/>
        </w:rPr>
        <w:t>Inoltre d</w:t>
      </w:r>
      <w:r w:rsidRPr="0082036A">
        <w:rPr>
          <w:color w:val="auto"/>
        </w:rPr>
        <w:t>al sito ufficiale dei produttori di MySQL scaricare il pacchetto di installazione -Community Server: (http://dev.mysql.com/downloads/</w:t>
      </w:r>
      <w:proofErr w:type="spellStart"/>
      <w:r w:rsidRPr="0082036A">
        <w:rPr>
          <w:color w:val="auto"/>
        </w:rPr>
        <w:t>mysql</w:t>
      </w:r>
      <w:proofErr w:type="spellEnd"/>
      <w:r w:rsidRPr="0082036A">
        <w:rPr>
          <w:color w:val="auto"/>
        </w:rPr>
        <w:t>), lanciare il setup e seguire la procedura di installazione.</w:t>
      </w:r>
    </w:p>
    <w:p w14:paraId="63976607" w14:textId="520AD328" w:rsidR="002221D6" w:rsidRDefault="002221D6" w:rsidP="0082036A">
      <w:pPr>
        <w:pStyle w:val="Nessunaspaziatura"/>
        <w:spacing w:after="61"/>
        <w:rPr>
          <w:rFonts w:ascii="Garamond" w:hAnsi="Garamond"/>
          <w:lang w:val="it-IT"/>
        </w:rPr>
      </w:pPr>
    </w:p>
    <w:p w14:paraId="04538B5D" w14:textId="77777777" w:rsidR="00236CDE" w:rsidRPr="00236CDE" w:rsidRDefault="00236CDE" w:rsidP="0082036A">
      <w:pPr>
        <w:pStyle w:val="Nessunaspaziatura"/>
        <w:spacing w:after="61"/>
        <w:rPr>
          <w:rFonts w:ascii="Garamond" w:hAnsi="Garamond"/>
          <w:lang w:val="it-IT"/>
        </w:rPr>
      </w:pPr>
    </w:p>
    <w:p w14:paraId="69AB1D18" w14:textId="4766815E" w:rsidR="005D2AFD" w:rsidRDefault="005D2AFD" w:rsidP="0082036A">
      <w:pPr>
        <w:pStyle w:val="Titolo1"/>
        <w:spacing w:after="61" w:line="240" w:lineRule="auto"/>
        <w:jc w:val="both"/>
        <w:rPr>
          <w:color w:val="1F4E79"/>
          <w:u w:val="single"/>
          <w:lang w:val="it-IT"/>
        </w:rPr>
      </w:pPr>
      <w:bookmarkStart w:id="7" w:name="_Toc31619143"/>
      <w:r>
        <w:rPr>
          <w:color w:val="1F4E79"/>
          <w:lang w:val="it-IT"/>
        </w:rPr>
        <w:lastRenderedPageBreak/>
        <w:t>5</w:t>
      </w:r>
      <w:r w:rsidRPr="00930099">
        <w:rPr>
          <w:color w:val="1F4E79"/>
          <w:lang w:val="it-IT"/>
        </w:rPr>
        <w:t xml:space="preserve">. </w:t>
      </w:r>
      <w:r>
        <w:rPr>
          <w:color w:val="1F4E79"/>
          <w:u w:val="single"/>
          <w:lang w:val="it-IT"/>
        </w:rPr>
        <w:t>Installazione</w:t>
      </w:r>
      <w:bookmarkEnd w:id="7"/>
    </w:p>
    <w:p w14:paraId="6534E5BE" w14:textId="5E989218" w:rsidR="0082036A" w:rsidRPr="00236CDE" w:rsidRDefault="0082036A" w:rsidP="006E12A6">
      <w:pPr>
        <w:pStyle w:val="Titolo2"/>
        <w:spacing w:before="0" w:after="61"/>
        <w:jc w:val="both"/>
        <w:rPr>
          <w:color w:val="auto"/>
          <w:lang w:val="it-IT"/>
        </w:rPr>
      </w:pPr>
      <w:bookmarkStart w:id="8" w:name="_Toc31619144"/>
      <w:r>
        <w:rPr>
          <w:color w:val="auto"/>
          <w:lang w:val="it-IT"/>
        </w:rPr>
        <w:t>5</w:t>
      </w:r>
      <w:r w:rsidRPr="00236CDE">
        <w:rPr>
          <w:color w:val="auto"/>
          <w:lang w:val="it-IT"/>
        </w:rPr>
        <w:t>.1. Preparazione ed installazione della base di dati</w:t>
      </w:r>
      <w:bookmarkEnd w:id="8"/>
      <w:r w:rsidRPr="00236CDE">
        <w:rPr>
          <w:color w:val="auto"/>
          <w:lang w:val="it-IT"/>
        </w:rPr>
        <w:t xml:space="preserve"> </w:t>
      </w:r>
    </w:p>
    <w:p w14:paraId="395E9CBD" w14:textId="38EAF991" w:rsidR="0082036A" w:rsidRPr="00236CDE" w:rsidRDefault="0082036A" w:rsidP="006E12A6">
      <w:pPr>
        <w:spacing w:after="61" w:line="240" w:lineRule="auto"/>
        <w:jc w:val="both"/>
        <w:rPr>
          <w:rFonts w:ascii="Garamond" w:hAnsi="Garamond"/>
          <w:color w:val="auto"/>
          <w:szCs w:val="24"/>
          <w:lang w:val="it-IT"/>
        </w:rPr>
      </w:pPr>
      <w:r w:rsidRPr="00236CDE">
        <w:rPr>
          <w:color w:val="auto"/>
          <w:szCs w:val="24"/>
          <w:lang w:val="it-IT"/>
        </w:rPr>
        <w:t xml:space="preserve">Avviare MySQL Workbench, creare </w:t>
      </w:r>
      <w:r>
        <w:rPr>
          <w:color w:val="auto"/>
          <w:szCs w:val="24"/>
          <w:lang w:val="it-IT"/>
        </w:rPr>
        <w:t>il database</w:t>
      </w:r>
      <w:r w:rsidRPr="00236CDE">
        <w:rPr>
          <w:color w:val="auto"/>
          <w:szCs w:val="24"/>
          <w:lang w:val="it-IT"/>
        </w:rPr>
        <w:t xml:space="preserve">, aprendo lo script di creazione “Creazione Database </w:t>
      </w:r>
      <w:proofErr w:type="spellStart"/>
      <w:r w:rsidRPr="00236CDE">
        <w:rPr>
          <w:color w:val="auto"/>
          <w:szCs w:val="24"/>
          <w:lang w:val="it-IT"/>
        </w:rPr>
        <w:t>TutoratoSmart.sql</w:t>
      </w:r>
      <w:proofErr w:type="spellEnd"/>
      <w:r w:rsidRPr="00236CDE">
        <w:rPr>
          <w:color w:val="auto"/>
          <w:szCs w:val="24"/>
          <w:lang w:val="it-IT"/>
        </w:rPr>
        <w:t xml:space="preserve">” ed eseguirlo; popolare </w:t>
      </w:r>
      <w:r>
        <w:rPr>
          <w:color w:val="auto"/>
          <w:szCs w:val="24"/>
          <w:lang w:val="it-IT"/>
        </w:rPr>
        <w:t xml:space="preserve">il database </w:t>
      </w:r>
      <w:r w:rsidRPr="00236CDE">
        <w:rPr>
          <w:color w:val="auto"/>
          <w:szCs w:val="24"/>
          <w:lang w:val="it-IT"/>
        </w:rPr>
        <w:t>creato</w:t>
      </w:r>
      <w:r>
        <w:rPr>
          <w:color w:val="auto"/>
          <w:szCs w:val="24"/>
          <w:lang w:val="it-IT"/>
        </w:rPr>
        <w:t>,</w:t>
      </w:r>
      <w:r w:rsidRPr="00236CDE">
        <w:rPr>
          <w:color w:val="auto"/>
          <w:szCs w:val="24"/>
          <w:lang w:val="it-IT"/>
        </w:rPr>
        <w:t xml:space="preserve"> </w:t>
      </w:r>
      <w:r>
        <w:rPr>
          <w:color w:val="auto"/>
          <w:szCs w:val="24"/>
          <w:lang w:val="it-IT"/>
        </w:rPr>
        <w:t>eseguendo</w:t>
      </w:r>
      <w:r w:rsidRPr="00236CDE">
        <w:rPr>
          <w:color w:val="auto"/>
          <w:szCs w:val="24"/>
          <w:lang w:val="it-IT"/>
        </w:rPr>
        <w:t xml:space="preserve"> lo script di popolamento “Popolamento Database – </w:t>
      </w:r>
      <w:proofErr w:type="spellStart"/>
      <w:r w:rsidRPr="00236CDE">
        <w:rPr>
          <w:color w:val="auto"/>
          <w:szCs w:val="24"/>
          <w:lang w:val="it-IT"/>
        </w:rPr>
        <w:t>TutoratoSmart.sql</w:t>
      </w:r>
      <w:proofErr w:type="spellEnd"/>
      <w:r w:rsidRPr="00236CDE">
        <w:rPr>
          <w:color w:val="auto"/>
          <w:szCs w:val="24"/>
          <w:lang w:val="it-IT"/>
        </w:rPr>
        <w:t>”.</w:t>
      </w:r>
    </w:p>
    <w:p w14:paraId="680F5A54" w14:textId="77777777" w:rsidR="0082036A" w:rsidRPr="0082036A" w:rsidRDefault="0082036A" w:rsidP="006E12A6">
      <w:pPr>
        <w:pStyle w:val="Nessunaspaziatura"/>
        <w:spacing w:after="61"/>
        <w:jc w:val="both"/>
        <w:rPr>
          <w:rFonts w:ascii="Garamond" w:hAnsi="Garamond"/>
          <w:color w:val="auto"/>
          <w:lang w:val="it-IT"/>
        </w:rPr>
      </w:pPr>
    </w:p>
    <w:p w14:paraId="0F19EECE" w14:textId="5F933178" w:rsidR="0082036A" w:rsidRDefault="0082036A" w:rsidP="00BE30FB">
      <w:pPr>
        <w:pStyle w:val="Nessunaspaziatura"/>
        <w:spacing w:after="61"/>
        <w:jc w:val="both"/>
        <w:outlineLvl w:val="1"/>
        <w:rPr>
          <w:rFonts w:ascii="Garamond" w:hAnsi="Garamond"/>
          <w:b/>
          <w:bCs/>
          <w:color w:val="auto"/>
          <w:sz w:val="26"/>
          <w:szCs w:val="26"/>
          <w:lang w:val="it-IT"/>
        </w:rPr>
      </w:pPr>
      <w:r>
        <w:rPr>
          <w:rFonts w:ascii="Garamond" w:hAnsi="Garamond"/>
          <w:b/>
          <w:bCs/>
          <w:color w:val="auto"/>
          <w:sz w:val="26"/>
          <w:szCs w:val="26"/>
          <w:lang w:val="it-IT"/>
        </w:rPr>
        <w:t xml:space="preserve">5.2 Avvio applicazione tramite </w:t>
      </w:r>
      <w:proofErr w:type="spellStart"/>
      <w:r>
        <w:rPr>
          <w:rFonts w:ascii="Garamond" w:hAnsi="Garamond"/>
          <w:b/>
          <w:bCs/>
          <w:color w:val="auto"/>
          <w:sz w:val="26"/>
          <w:szCs w:val="26"/>
          <w:lang w:val="it-IT"/>
        </w:rPr>
        <w:t>eclipse</w:t>
      </w:r>
      <w:proofErr w:type="spellEnd"/>
      <w:r>
        <w:rPr>
          <w:rFonts w:ascii="Garamond" w:hAnsi="Garamond"/>
          <w:b/>
          <w:bCs/>
          <w:color w:val="auto"/>
          <w:sz w:val="26"/>
          <w:szCs w:val="26"/>
          <w:lang w:val="it-IT"/>
        </w:rPr>
        <w:t>/</w:t>
      </w:r>
      <w:proofErr w:type="gramStart"/>
      <w:r>
        <w:rPr>
          <w:rFonts w:ascii="Garamond" w:hAnsi="Garamond"/>
          <w:b/>
          <w:bCs/>
          <w:color w:val="auto"/>
          <w:sz w:val="26"/>
          <w:szCs w:val="26"/>
          <w:lang w:val="it-IT"/>
        </w:rPr>
        <w:t>Apache  Tomcat</w:t>
      </w:r>
      <w:proofErr w:type="gramEnd"/>
    </w:p>
    <w:p w14:paraId="448AC4D5" w14:textId="77777777" w:rsidR="006E12A6" w:rsidRDefault="0082036A" w:rsidP="006E12A6">
      <w:pPr>
        <w:pStyle w:val="Nessunaspaziatura"/>
        <w:spacing w:after="61"/>
        <w:jc w:val="both"/>
        <w:rPr>
          <w:rFonts w:ascii="Garamond" w:hAnsi="Garamond"/>
          <w:color w:val="auto"/>
          <w:sz w:val="24"/>
          <w:szCs w:val="24"/>
          <w:lang w:val="it-IT"/>
        </w:rPr>
      </w:pPr>
      <w:r>
        <w:rPr>
          <w:rFonts w:ascii="Garamond" w:hAnsi="Garamond"/>
          <w:color w:val="auto"/>
          <w:sz w:val="24"/>
          <w:szCs w:val="24"/>
          <w:lang w:val="it-IT"/>
        </w:rPr>
        <w:t xml:space="preserve">Aprire Eclipse EE, nella sezione “Servers” aggiungere il nuovo server </w:t>
      </w:r>
      <w:r w:rsidRPr="0082036A">
        <w:rPr>
          <w:rFonts w:ascii="Garamond" w:hAnsi="Garamond"/>
          <w:color w:val="auto"/>
          <w:sz w:val="24"/>
          <w:szCs w:val="24"/>
          <w:lang w:val="it-IT"/>
        </w:rPr>
        <w:t>Apache Tomcat v9.0</w:t>
      </w:r>
      <w:r>
        <w:rPr>
          <w:rFonts w:ascii="Garamond" w:hAnsi="Garamond"/>
          <w:color w:val="auto"/>
          <w:sz w:val="24"/>
          <w:szCs w:val="24"/>
          <w:lang w:val="it-IT"/>
        </w:rPr>
        <w:t xml:space="preserve"> scaricato in precedenza.</w:t>
      </w:r>
    </w:p>
    <w:p w14:paraId="6D8E1FA7" w14:textId="1AADF40D" w:rsidR="0082036A" w:rsidRDefault="0082036A" w:rsidP="006E12A6">
      <w:pPr>
        <w:pStyle w:val="Nessunaspaziatura"/>
        <w:spacing w:after="61"/>
        <w:jc w:val="both"/>
        <w:rPr>
          <w:rFonts w:ascii="Garamond" w:hAnsi="Garamond"/>
          <w:color w:val="auto"/>
          <w:sz w:val="24"/>
          <w:szCs w:val="24"/>
          <w:lang w:val="it-IT"/>
        </w:rPr>
      </w:pPr>
      <w:r>
        <w:rPr>
          <w:rFonts w:ascii="Garamond" w:hAnsi="Garamond"/>
          <w:color w:val="auto"/>
          <w:sz w:val="24"/>
          <w:szCs w:val="24"/>
          <w:lang w:val="it-IT"/>
        </w:rPr>
        <w:t xml:space="preserve">Dopo aver creato il server </w:t>
      </w:r>
      <w:r w:rsidRPr="0082036A">
        <w:rPr>
          <w:rFonts w:ascii="Garamond" w:hAnsi="Garamond"/>
          <w:color w:val="auto"/>
          <w:sz w:val="24"/>
          <w:szCs w:val="24"/>
          <w:lang w:val="it-IT"/>
        </w:rPr>
        <w:t>Apache Tomcat v9.0</w:t>
      </w:r>
      <w:r>
        <w:rPr>
          <w:rFonts w:ascii="Garamond" w:hAnsi="Garamond"/>
          <w:color w:val="auto"/>
          <w:sz w:val="24"/>
          <w:szCs w:val="24"/>
          <w:lang w:val="it-IT"/>
        </w:rPr>
        <w:t xml:space="preserve">, importare il progetto in </w:t>
      </w:r>
      <w:proofErr w:type="spellStart"/>
      <w:r>
        <w:rPr>
          <w:rFonts w:ascii="Garamond" w:hAnsi="Garamond"/>
          <w:color w:val="auto"/>
          <w:sz w:val="24"/>
          <w:szCs w:val="24"/>
          <w:lang w:val="it-IT"/>
        </w:rPr>
        <w:t>eclipse</w:t>
      </w:r>
      <w:proofErr w:type="spellEnd"/>
      <w:r>
        <w:rPr>
          <w:rFonts w:ascii="Garamond" w:hAnsi="Garamond"/>
          <w:color w:val="auto"/>
          <w:sz w:val="24"/>
          <w:szCs w:val="24"/>
          <w:lang w:val="it-IT"/>
        </w:rPr>
        <w:t>, e aggiungerlo al server tramite l’opzione “</w:t>
      </w:r>
      <w:proofErr w:type="spellStart"/>
      <w:r>
        <w:rPr>
          <w:rFonts w:ascii="Garamond" w:hAnsi="Garamond"/>
          <w:color w:val="auto"/>
          <w:sz w:val="24"/>
          <w:szCs w:val="24"/>
          <w:lang w:val="it-IT"/>
        </w:rPr>
        <w:t>Add</w:t>
      </w:r>
      <w:proofErr w:type="spellEnd"/>
      <w:r>
        <w:rPr>
          <w:rFonts w:ascii="Garamond" w:hAnsi="Garamond"/>
          <w:color w:val="auto"/>
          <w:sz w:val="24"/>
          <w:szCs w:val="24"/>
          <w:lang w:val="it-IT"/>
        </w:rPr>
        <w:t xml:space="preserve"> and </w:t>
      </w:r>
      <w:proofErr w:type="spellStart"/>
      <w:r>
        <w:rPr>
          <w:rFonts w:ascii="Garamond" w:hAnsi="Garamond"/>
          <w:color w:val="auto"/>
          <w:sz w:val="24"/>
          <w:szCs w:val="24"/>
          <w:lang w:val="it-IT"/>
        </w:rPr>
        <w:t>Remove</w:t>
      </w:r>
      <w:proofErr w:type="spellEnd"/>
      <w:r>
        <w:rPr>
          <w:rFonts w:ascii="Garamond" w:hAnsi="Garamond"/>
          <w:color w:val="auto"/>
          <w:sz w:val="24"/>
          <w:szCs w:val="24"/>
          <w:lang w:val="it-IT"/>
        </w:rPr>
        <w:t>…”</w:t>
      </w:r>
    </w:p>
    <w:p w14:paraId="20A534AA" w14:textId="7BF7E1D0" w:rsidR="0082036A" w:rsidRPr="0082036A" w:rsidRDefault="0082036A" w:rsidP="006E12A6">
      <w:pPr>
        <w:pStyle w:val="Nessunaspaziatura"/>
        <w:spacing w:after="61"/>
        <w:jc w:val="both"/>
        <w:rPr>
          <w:rFonts w:ascii="Garamond" w:hAnsi="Garamond"/>
          <w:color w:val="auto"/>
          <w:sz w:val="24"/>
          <w:szCs w:val="24"/>
          <w:lang w:val="it-IT"/>
        </w:rPr>
      </w:pPr>
      <w:r>
        <w:rPr>
          <w:rFonts w:ascii="Garamond" w:hAnsi="Garamond"/>
          <w:color w:val="auto"/>
          <w:sz w:val="24"/>
          <w:szCs w:val="24"/>
          <w:lang w:val="it-IT"/>
        </w:rPr>
        <w:t>Avviare il server Apache Tomcat v9.0.</w:t>
      </w:r>
    </w:p>
    <w:p w14:paraId="2EB50943" w14:textId="77777777" w:rsidR="0082036A" w:rsidRPr="0082036A" w:rsidRDefault="0082036A" w:rsidP="006E12A6">
      <w:pPr>
        <w:pStyle w:val="Nessunaspaziatura"/>
        <w:spacing w:after="61"/>
        <w:jc w:val="both"/>
        <w:rPr>
          <w:rFonts w:ascii="Garamond" w:hAnsi="Garamond"/>
          <w:b/>
          <w:bCs/>
          <w:color w:val="auto"/>
          <w:sz w:val="26"/>
          <w:szCs w:val="26"/>
          <w:lang w:val="it-IT"/>
        </w:rPr>
      </w:pPr>
    </w:p>
    <w:p w14:paraId="2685E3C7" w14:textId="684E22B8" w:rsidR="005D2AFD" w:rsidRPr="00236CDE" w:rsidRDefault="005D2AFD" w:rsidP="0082036A">
      <w:pPr>
        <w:pStyle w:val="Nessunaspaziatura"/>
        <w:spacing w:after="61"/>
        <w:rPr>
          <w:rFonts w:ascii="Garamond" w:hAnsi="Garamond"/>
          <w:color w:val="auto"/>
          <w:sz w:val="24"/>
          <w:szCs w:val="24"/>
          <w:lang w:val="it-IT"/>
        </w:rPr>
      </w:pPr>
      <w:r w:rsidRPr="00236CDE">
        <w:rPr>
          <w:rFonts w:ascii="Garamond" w:hAnsi="Garamond"/>
          <w:color w:val="auto"/>
          <w:sz w:val="24"/>
          <w:szCs w:val="24"/>
          <w:lang w:val="it-IT"/>
        </w:rPr>
        <w:t>Per completare l’installazione in locale</w:t>
      </w:r>
      <w:r w:rsidR="0082036A">
        <w:rPr>
          <w:rFonts w:ascii="Garamond" w:hAnsi="Garamond"/>
          <w:color w:val="auto"/>
          <w:sz w:val="24"/>
          <w:szCs w:val="24"/>
          <w:lang w:val="it-IT"/>
        </w:rPr>
        <w:t xml:space="preserve"> e accedere alla piattaforma</w:t>
      </w:r>
      <w:r w:rsidRPr="00236CDE">
        <w:rPr>
          <w:rFonts w:ascii="Garamond" w:hAnsi="Garamond"/>
          <w:color w:val="auto"/>
          <w:sz w:val="24"/>
          <w:szCs w:val="24"/>
          <w:lang w:val="it-IT"/>
        </w:rPr>
        <w:t>, aprire il browser e digitare il seguente indirizzo:</w:t>
      </w:r>
      <w:r w:rsidR="006E12A6">
        <w:rPr>
          <w:rFonts w:ascii="Garamond" w:hAnsi="Garamond"/>
          <w:color w:val="auto"/>
          <w:sz w:val="24"/>
          <w:szCs w:val="24"/>
          <w:lang w:val="it-IT"/>
        </w:rPr>
        <w:t xml:space="preserve"> </w:t>
      </w:r>
      <w:hyperlink r:id="rId15" w:history="1">
        <w:r w:rsidRPr="00236CDE">
          <w:rPr>
            <w:rStyle w:val="Collegamentoipertestuale"/>
            <w:rFonts w:ascii="Garamond" w:hAnsi="Garamond"/>
            <w:color w:val="auto"/>
            <w:sz w:val="24"/>
            <w:szCs w:val="24"/>
            <w:lang w:val="it-IT"/>
          </w:rPr>
          <w:t>http://localhost:8080/TutoratoSmart/</w:t>
        </w:r>
      </w:hyperlink>
    </w:p>
    <w:p w14:paraId="1526576D" w14:textId="00474D4C" w:rsidR="005D2AFD" w:rsidRPr="00236CDE" w:rsidRDefault="005D2AFD" w:rsidP="0082036A">
      <w:pPr>
        <w:pStyle w:val="Nessunaspaziatura"/>
        <w:spacing w:after="61"/>
        <w:rPr>
          <w:rFonts w:ascii="Garamond" w:hAnsi="Garamond"/>
          <w:sz w:val="24"/>
          <w:szCs w:val="24"/>
          <w:lang w:val="it-IT"/>
        </w:rPr>
      </w:pPr>
    </w:p>
    <w:p w14:paraId="4A6D14BB" w14:textId="153DF50C" w:rsidR="005D2AFD" w:rsidRDefault="006E12A6" w:rsidP="0082036A">
      <w:pPr>
        <w:pStyle w:val="Nessunaspaziatura"/>
        <w:spacing w:after="61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07F794A0" wp14:editId="4CED581E">
            <wp:extent cx="5760085" cy="2644775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37B1C" w14:textId="485A5C5A" w:rsidR="002221D6" w:rsidRDefault="002221D6" w:rsidP="0082036A">
      <w:pPr>
        <w:pStyle w:val="Nessunaspaziatura"/>
        <w:spacing w:after="61"/>
        <w:rPr>
          <w:rFonts w:ascii="Garamond" w:hAnsi="Garamond"/>
        </w:rPr>
      </w:pPr>
    </w:p>
    <w:p w14:paraId="4D95C049" w14:textId="3A0EAA32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5FA40279" w14:textId="57EB25F3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731BC6A6" w14:textId="6EB284A2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51971A89" w14:textId="3FB4C4C4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14ED5944" w14:textId="395F3F5C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160E8823" w14:textId="3D0707FA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51C9E89F" w14:textId="5597C0FB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39D32D82" w14:textId="7960351D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7AE28C79" w14:textId="6C49240D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4CF8FEFB" w14:textId="77777777" w:rsidR="006E12A6" w:rsidRP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3AB034A1" w14:textId="78E3F20C" w:rsidR="005D2AFD" w:rsidRDefault="005D2AFD" w:rsidP="0082036A">
      <w:pPr>
        <w:pStyle w:val="Titolo1"/>
        <w:spacing w:after="61" w:line="240" w:lineRule="auto"/>
        <w:jc w:val="both"/>
        <w:rPr>
          <w:color w:val="1F4E79"/>
          <w:lang w:val="it-IT"/>
        </w:rPr>
      </w:pPr>
      <w:bookmarkStart w:id="9" w:name="_Toc31619145"/>
      <w:r>
        <w:rPr>
          <w:color w:val="1F4E79"/>
          <w:lang w:val="it-IT"/>
        </w:rPr>
        <w:lastRenderedPageBreak/>
        <w:t>6</w:t>
      </w:r>
      <w:r w:rsidRPr="00930099">
        <w:rPr>
          <w:color w:val="1F4E79"/>
          <w:lang w:val="it-IT"/>
        </w:rPr>
        <w:t xml:space="preserve">. </w:t>
      </w:r>
      <w:r>
        <w:rPr>
          <w:color w:val="1F4E79"/>
          <w:lang w:val="it-IT"/>
        </w:rPr>
        <w:t>Primo accesso</w:t>
      </w:r>
      <w:bookmarkEnd w:id="9"/>
    </w:p>
    <w:p w14:paraId="5BC9A567" w14:textId="4BD3E241" w:rsidR="005D2AFD" w:rsidRDefault="005D2AFD" w:rsidP="0082036A">
      <w:pPr>
        <w:pStyle w:val="Titolo2"/>
        <w:spacing w:before="0" w:after="61"/>
        <w:rPr>
          <w:color w:val="auto"/>
          <w:lang w:val="it-IT"/>
        </w:rPr>
      </w:pPr>
      <w:bookmarkStart w:id="10" w:name="_Toc31619146"/>
      <w:r w:rsidRPr="006E12A6">
        <w:rPr>
          <w:color w:val="auto"/>
          <w:lang w:val="it-IT"/>
        </w:rPr>
        <w:t>6.1. Credenziali per il primo accesso – Membro della Commissione</w:t>
      </w:r>
      <w:bookmarkEnd w:id="10"/>
    </w:p>
    <w:p w14:paraId="1A9BC337" w14:textId="77777777" w:rsidR="006E12A6" w:rsidRPr="006E12A6" w:rsidRDefault="006E12A6" w:rsidP="006E12A6">
      <w:pPr>
        <w:rPr>
          <w:sz w:val="20"/>
          <w:szCs w:val="16"/>
          <w:lang w:val="it-IT"/>
        </w:rPr>
      </w:pPr>
    </w:p>
    <w:tbl>
      <w:tblPr>
        <w:tblStyle w:val="Tabellagriglia5scura-colore1"/>
        <w:tblW w:w="8926" w:type="dxa"/>
        <w:tblLayout w:type="fixed"/>
        <w:tblLook w:val="0400" w:firstRow="0" w:lastRow="0" w:firstColumn="0" w:lastColumn="0" w:noHBand="0" w:noVBand="1"/>
      </w:tblPr>
      <w:tblGrid>
        <w:gridCol w:w="4390"/>
        <w:gridCol w:w="4536"/>
      </w:tblGrid>
      <w:tr w:rsidR="005D2AFD" w14:paraId="67053D7B" w14:textId="77777777" w:rsidTr="006C4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4390" w:type="dxa"/>
            <w:shd w:val="clear" w:color="auto" w:fill="0070C0"/>
            <w:vAlign w:val="center"/>
          </w:tcPr>
          <w:p w14:paraId="799E5B0B" w14:textId="0E43EE77" w:rsidR="005D2AFD" w:rsidRPr="00E8327A" w:rsidRDefault="005D2AFD" w:rsidP="0082036A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</w:rPr>
              <w:t>E-mail</w:t>
            </w:r>
          </w:p>
        </w:tc>
        <w:tc>
          <w:tcPr>
            <w:tcW w:w="4536" w:type="dxa"/>
            <w:shd w:val="clear" w:color="auto" w:fill="0070C0"/>
            <w:vAlign w:val="center"/>
          </w:tcPr>
          <w:p w14:paraId="4B17B19A" w14:textId="304B9044" w:rsidR="005D2AFD" w:rsidRPr="00E8327A" w:rsidRDefault="005D2AFD" w:rsidP="0082036A">
            <w:pPr>
              <w:pStyle w:val="Gpstesto"/>
              <w:spacing w:after="61" w:line="240" w:lineRule="auto"/>
              <w:rPr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Password</w:t>
            </w:r>
          </w:p>
        </w:tc>
      </w:tr>
      <w:tr w:rsidR="005D2AFD" w:rsidRPr="00FD31AF" w14:paraId="00711B70" w14:textId="77777777" w:rsidTr="006C434F">
        <w:trPr>
          <w:trHeight w:val="570"/>
        </w:trPr>
        <w:tc>
          <w:tcPr>
            <w:tcW w:w="4390" w:type="dxa"/>
            <w:shd w:val="clear" w:color="auto" w:fill="DFEEF2" w:themeFill="accent4" w:themeFillTint="33"/>
            <w:vAlign w:val="center"/>
          </w:tcPr>
          <w:p w14:paraId="459AB0D3" w14:textId="763079CB" w:rsidR="005D2AFD" w:rsidRPr="00F55CC3" w:rsidRDefault="006C434F" w:rsidP="0082036A">
            <w:pPr>
              <w:pStyle w:val="Gpstesto"/>
              <w:spacing w:after="61" w:line="240" w:lineRule="auto"/>
              <w:jc w:val="center"/>
              <w:rPr>
                <w:szCs w:val="24"/>
                <w:lang w:val="en-US"/>
              </w:rPr>
            </w:pPr>
            <w:r w:rsidRPr="00F55CC3">
              <w:rPr>
                <w:szCs w:val="24"/>
                <w:lang w:val="en-US"/>
              </w:rPr>
              <w:t>d.molinaro@commissione.unicampania.it</w:t>
            </w:r>
          </w:p>
        </w:tc>
        <w:tc>
          <w:tcPr>
            <w:tcW w:w="4536" w:type="dxa"/>
            <w:shd w:val="clear" w:color="auto" w:fill="DFEEF2" w:themeFill="accent4" w:themeFillTint="33"/>
            <w:vAlign w:val="center"/>
          </w:tcPr>
          <w:p w14:paraId="405E65B8" w14:textId="61164D77" w:rsidR="005D2AFD" w:rsidRPr="00FF7C46" w:rsidRDefault="006C434F" w:rsidP="0082036A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M12345678</w:t>
            </w:r>
          </w:p>
        </w:tc>
      </w:tr>
    </w:tbl>
    <w:p w14:paraId="1B670BF0" w14:textId="77777777" w:rsidR="005D2AFD" w:rsidRPr="005D2AFD" w:rsidRDefault="005D2AFD" w:rsidP="0082036A">
      <w:pPr>
        <w:pStyle w:val="Nessunaspaziatura"/>
        <w:spacing w:after="61"/>
        <w:rPr>
          <w:lang w:val="it-IT"/>
        </w:rPr>
      </w:pPr>
    </w:p>
    <w:p w14:paraId="07F770D4" w14:textId="4BCB78C9" w:rsidR="005D2AFD" w:rsidRDefault="006E12A6" w:rsidP="0082036A">
      <w:pPr>
        <w:pStyle w:val="Nessunaspaziatura"/>
        <w:spacing w:after="61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6D573E17" wp14:editId="541F31EF">
            <wp:extent cx="5760085" cy="27622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5A47D" w14:textId="7C430505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322480FC" w14:textId="61C830BD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5802AAE2" w14:textId="79629357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55BB5861" w14:textId="5CAD6F6E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0498BE9C" w14:textId="2DBEDA9C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0DD56984" w14:textId="682B2A0C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5AF8F3E3" w14:textId="5AFB7C3A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7CD9A2E5" w14:textId="22161656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4463B0BE" w14:textId="7D740F06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687164EB" w14:textId="1C2D33A2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0D2294D0" w14:textId="6EA0D6F6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2B638338" w14:textId="3EAA5756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27E54460" w14:textId="7C60F6AE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2EE468CC" w14:textId="30543B5B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2A75CCE1" w14:textId="2BEED326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042724B6" w14:textId="1F0EDB2F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17FB6FB8" w14:textId="09D1C3D2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4F51FA13" w14:textId="6DE811E8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7B03D5E8" w14:textId="5BB3D22A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1C927B3D" w14:textId="1FBAAFF0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57FC5AE2" w14:textId="77777777" w:rsidR="006E12A6" w:rsidRP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10D8ED93" w14:textId="6BF0C574" w:rsidR="006C434F" w:rsidRDefault="006C434F" w:rsidP="006E12A6">
      <w:pPr>
        <w:pStyle w:val="Titolo2"/>
        <w:numPr>
          <w:ilvl w:val="1"/>
          <w:numId w:val="1"/>
        </w:numPr>
        <w:spacing w:before="0" w:after="61"/>
        <w:rPr>
          <w:color w:val="auto"/>
          <w:lang w:val="it-IT"/>
        </w:rPr>
      </w:pPr>
      <w:bookmarkStart w:id="11" w:name="_Toc31619147"/>
      <w:r w:rsidRPr="006E12A6">
        <w:rPr>
          <w:color w:val="auto"/>
          <w:lang w:val="it-IT"/>
        </w:rPr>
        <w:lastRenderedPageBreak/>
        <w:t>Credenziali per il primo accesso – Tutor</w:t>
      </w:r>
      <w:bookmarkEnd w:id="11"/>
    </w:p>
    <w:p w14:paraId="214840F5" w14:textId="77777777" w:rsidR="006E12A6" w:rsidRPr="006E12A6" w:rsidRDefault="006E12A6" w:rsidP="006E12A6">
      <w:pPr>
        <w:rPr>
          <w:sz w:val="20"/>
          <w:szCs w:val="16"/>
          <w:lang w:val="it-IT"/>
        </w:rPr>
      </w:pPr>
    </w:p>
    <w:tbl>
      <w:tblPr>
        <w:tblStyle w:val="Tabellagriglia5scura-colore1"/>
        <w:tblW w:w="8926" w:type="dxa"/>
        <w:tblLayout w:type="fixed"/>
        <w:tblLook w:val="0400" w:firstRow="0" w:lastRow="0" w:firstColumn="0" w:lastColumn="0" w:noHBand="0" w:noVBand="1"/>
      </w:tblPr>
      <w:tblGrid>
        <w:gridCol w:w="4390"/>
        <w:gridCol w:w="4536"/>
      </w:tblGrid>
      <w:tr w:rsidR="006C434F" w14:paraId="1431B9C3" w14:textId="77777777" w:rsidTr="00C4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4390" w:type="dxa"/>
            <w:shd w:val="clear" w:color="auto" w:fill="0070C0"/>
            <w:vAlign w:val="center"/>
          </w:tcPr>
          <w:p w14:paraId="543386A1" w14:textId="77777777" w:rsidR="006C434F" w:rsidRPr="00E8327A" w:rsidRDefault="006C434F" w:rsidP="0082036A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</w:rPr>
              <w:t>E-mail</w:t>
            </w:r>
          </w:p>
        </w:tc>
        <w:tc>
          <w:tcPr>
            <w:tcW w:w="4536" w:type="dxa"/>
            <w:shd w:val="clear" w:color="auto" w:fill="0070C0"/>
            <w:vAlign w:val="center"/>
          </w:tcPr>
          <w:p w14:paraId="57C0A2C8" w14:textId="77777777" w:rsidR="006C434F" w:rsidRPr="00E8327A" w:rsidRDefault="006C434F" w:rsidP="0082036A">
            <w:pPr>
              <w:pStyle w:val="Gpstesto"/>
              <w:spacing w:after="61" w:line="240" w:lineRule="auto"/>
              <w:rPr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Password</w:t>
            </w:r>
          </w:p>
        </w:tc>
      </w:tr>
      <w:tr w:rsidR="006C434F" w:rsidRPr="00FD31AF" w14:paraId="725945F8" w14:textId="77777777" w:rsidTr="00C44225">
        <w:trPr>
          <w:trHeight w:val="570"/>
        </w:trPr>
        <w:tc>
          <w:tcPr>
            <w:tcW w:w="4390" w:type="dxa"/>
            <w:shd w:val="clear" w:color="auto" w:fill="DFEEF2" w:themeFill="accent4" w:themeFillTint="33"/>
            <w:vAlign w:val="center"/>
          </w:tcPr>
          <w:p w14:paraId="52B01EEB" w14:textId="6C27EBFC" w:rsidR="006C434F" w:rsidRPr="00F55CC3" w:rsidRDefault="006C434F" w:rsidP="0082036A">
            <w:pPr>
              <w:pStyle w:val="Gpstesto"/>
              <w:spacing w:after="61" w:line="240" w:lineRule="auto"/>
              <w:jc w:val="center"/>
              <w:rPr>
                <w:szCs w:val="24"/>
                <w:lang w:val="en-US"/>
              </w:rPr>
            </w:pPr>
            <w:r w:rsidRPr="00F55CC3">
              <w:rPr>
                <w:szCs w:val="24"/>
                <w:lang w:val="en-US"/>
              </w:rPr>
              <w:t>m.pisciotta@studenti.unicampania.it</w:t>
            </w:r>
          </w:p>
        </w:tc>
        <w:tc>
          <w:tcPr>
            <w:tcW w:w="4536" w:type="dxa"/>
            <w:shd w:val="clear" w:color="auto" w:fill="DFEEF2" w:themeFill="accent4" w:themeFillTint="33"/>
            <w:vAlign w:val="center"/>
          </w:tcPr>
          <w:p w14:paraId="499EF63C" w14:textId="77777777" w:rsidR="006C434F" w:rsidRPr="00FF7C46" w:rsidRDefault="006C434F" w:rsidP="0082036A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M12345678</w:t>
            </w:r>
          </w:p>
        </w:tc>
      </w:tr>
    </w:tbl>
    <w:p w14:paraId="3C354A96" w14:textId="637B36B4" w:rsidR="006C434F" w:rsidRPr="006E12A6" w:rsidRDefault="006C434F" w:rsidP="0082036A">
      <w:pPr>
        <w:pStyle w:val="Nessunaspaziatura"/>
        <w:spacing w:after="61"/>
        <w:rPr>
          <w:rFonts w:ascii="Garamond" w:hAnsi="Garamond"/>
        </w:rPr>
      </w:pPr>
    </w:p>
    <w:p w14:paraId="08EE8BE8" w14:textId="7C0ABA35" w:rsidR="006C434F" w:rsidRDefault="006E12A6" w:rsidP="0082036A">
      <w:pPr>
        <w:pStyle w:val="Nessunaspaziatura"/>
        <w:spacing w:after="61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46692CCF" wp14:editId="598C7253">
            <wp:extent cx="5760085" cy="269430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67E36" w14:textId="16A8B096" w:rsid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608B20AA" w14:textId="77777777" w:rsidR="006E12A6" w:rsidRPr="006E12A6" w:rsidRDefault="006E12A6" w:rsidP="0082036A">
      <w:pPr>
        <w:pStyle w:val="Nessunaspaziatura"/>
        <w:spacing w:after="61"/>
        <w:rPr>
          <w:rFonts w:ascii="Garamond" w:hAnsi="Garamond"/>
        </w:rPr>
      </w:pPr>
    </w:p>
    <w:p w14:paraId="6DA1F11B" w14:textId="3FA95FB6" w:rsidR="002221D6" w:rsidRPr="006E12A6" w:rsidRDefault="002221D6" w:rsidP="0082036A">
      <w:pPr>
        <w:pStyle w:val="Titolo2"/>
        <w:spacing w:before="0" w:after="61"/>
        <w:rPr>
          <w:color w:val="auto"/>
          <w:lang w:val="it-IT"/>
        </w:rPr>
      </w:pPr>
      <w:bookmarkStart w:id="12" w:name="_Toc31619148"/>
      <w:r w:rsidRPr="006E12A6">
        <w:rPr>
          <w:color w:val="auto"/>
          <w:lang w:val="it-IT"/>
        </w:rPr>
        <w:t>6.3. Credenziali per il primo accesso – Studente</w:t>
      </w:r>
      <w:bookmarkEnd w:id="12"/>
    </w:p>
    <w:p w14:paraId="5FC9B1F1" w14:textId="08359504" w:rsidR="002221D6" w:rsidRPr="006E12A6" w:rsidRDefault="002221D6" w:rsidP="0082036A">
      <w:pPr>
        <w:pStyle w:val="Nessunaspaziatura"/>
        <w:spacing w:after="61"/>
        <w:rPr>
          <w:color w:val="auto"/>
          <w:sz w:val="24"/>
          <w:szCs w:val="24"/>
          <w:lang w:val="it-IT"/>
        </w:rPr>
      </w:pPr>
      <w:r w:rsidRPr="006E12A6">
        <w:rPr>
          <w:color w:val="auto"/>
          <w:sz w:val="24"/>
          <w:szCs w:val="24"/>
          <w:lang w:val="it-IT"/>
        </w:rPr>
        <w:t xml:space="preserve">Lo studente </w:t>
      </w:r>
      <w:r w:rsidR="006E12A6">
        <w:rPr>
          <w:color w:val="auto"/>
          <w:sz w:val="24"/>
          <w:szCs w:val="24"/>
          <w:lang w:val="it-IT"/>
        </w:rPr>
        <w:t>potrà e</w:t>
      </w:r>
      <w:r w:rsidRPr="006E12A6">
        <w:rPr>
          <w:color w:val="auto"/>
          <w:sz w:val="24"/>
          <w:szCs w:val="24"/>
          <w:lang w:val="it-IT"/>
        </w:rPr>
        <w:t>ffettuare la registrazione per poter accedere al sistema</w:t>
      </w:r>
    </w:p>
    <w:p w14:paraId="60666FB5" w14:textId="54D8635F" w:rsidR="002221D6" w:rsidRDefault="002221D6" w:rsidP="0082036A">
      <w:pPr>
        <w:pStyle w:val="Nessunaspaziatura"/>
        <w:spacing w:after="61"/>
        <w:rPr>
          <w:sz w:val="24"/>
          <w:szCs w:val="24"/>
          <w:lang w:val="it-IT"/>
        </w:rPr>
      </w:pPr>
    </w:p>
    <w:p w14:paraId="1687FC4E" w14:textId="7C7B19D2" w:rsidR="006E12A6" w:rsidRDefault="002221D6" w:rsidP="0082036A">
      <w:pPr>
        <w:pStyle w:val="Nessunaspaziatura"/>
        <w:spacing w:after="61"/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6299F148" wp14:editId="64703DC4">
            <wp:extent cx="5745480" cy="2819400"/>
            <wp:effectExtent l="0" t="0" r="762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A78E4" w14:textId="7F5E650E" w:rsidR="006E12A6" w:rsidRDefault="006E12A6" w:rsidP="0082036A">
      <w:pPr>
        <w:pStyle w:val="Nessunaspaziatura"/>
        <w:spacing w:after="61"/>
        <w:rPr>
          <w:sz w:val="24"/>
          <w:szCs w:val="24"/>
          <w:lang w:val="it-IT"/>
        </w:rPr>
      </w:pPr>
    </w:p>
    <w:p w14:paraId="6357BD2D" w14:textId="38014130" w:rsidR="006E12A6" w:rsidRDefault="006E12A6" w:rsidP="0082036A">
      <w:pPr>
        <w:pStyle w:val="Nessunaspaziatura"/>
        <w:spacing w:after="61"/>
        <w:rPr>
          <w:sz w:val="24"/>
          <w:szCs w:val="24"/>
          <w:lang w:val="it-IT"/>
        </w:rPr>
      </w:pPr>
    </w:p>
    <w:p w14:paraId="232EA01D" w14:textId="77777777" w:rsidR="006E12A6" w:rsidRDefault="006E12A6" w:rsidP="0082036A">
      <w:pPr>
        <w:pStyle w:val="Nessunaspaziatura"/>
        <w:spacing w:after="61"/>
        <w:rPr>
          <w:sz w:val="24"/>
          <w:szCs w:val="24"/>
          <w:lang w:val="it-IT"/>
        </w:rPr>
      </w:pPr>
    </w:p>
    <w:p w14:paraId="75239B61" w14:textId="6B2422F5" w:rsidR="006E12A6" w:rsidRDefault="006E12A6" w:rsidP="0082036A">
      <w:pPr>
        <w:pStyle w:val="Nessunaspaziatura"/>
        <w:spacing w:after="61"/>
        <w:rPr>
          <w:color w:val="auto"/>
          <w:sz w:val="24"/>
          <w:szCs w:val="24"/>
          <w:lang w:val="it-IT"/>
        </w:rPr>
      </w:pPr>
      <w:r w:rsidRPr="006E12A6">
        <w:rPr>
          <w:color w:val="auto"/>
          <w:sz w:val="24"/>
          <w:szCs w:val="24"/>
          <w:lang w:val="it-IT"/>
        </w:rPr>
        <w:lastRenderedPageBreak/>
        <w:t>Oppure</w:t>
      </w:r>
      <w:r>
        <w:rPr>
          <w:color w:val="auto"/>
          <w:sz w:val="24"/>
          <w:szCs w:val="24"/>
          <w:lang w:val="it-IT"/>
        </w:rPr>
        <w:t xml:space="preserve"> autenticarsi con le seguenti credenziali</w:t>
      </w:r>
    </w:p>
    <w:p w14:paraId="645E0764" w14:textId="064E60DF" w:rsidR="006E12A6" w:rsidRPr="006E12A6" w:rsidRDefault="006E12A6" w:rsidP="0082036A">
      <w:pPr>
        <w:pStyle w:val="Nessunaspaziatura"/>
        <w:spacing w:after="61"/>
        <w:rPr>
          <w:color w:val="auto"/>
          <w:lang w:val="it-IT"/>
        </w:rPr>
      </w:pPr>
    </w:p>
    <w:tbl>
      <w:tblPr>
        <w:tblStyle w:val="Tabellagriglia5scura-colore1"/>
        <w:tblW w:w="8926" w:type="dxa"/>
        <w:tblLayout w:type="fixed"/>
        <w:tblLook w:val="0400" w:firstRow="0" w:lastRow="0" w:firstColumn="0" w:lastColumn="0" w:noHBand="0" w:noVBand="1"/>
      </w:tblPr>
      <w:tblGrid>
        <w:gridCol w:w="4390"/>
        <w:gridCol w:w="4536"/>
      </w:tblGrid>
      <w:tr w:rsidR="006E12A6" w14:paraId="77C69253" w14:textId="77777777" w:rsidTr="00EB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4390" w:type="dxa"/>
            <w:shd w:val="clear" w:color="auto" w:fill="0070C0"/>
            <w:vAlign w:val="center"/>
          </w:tcPr>
          <w:p w14:paraId="4416EF13" w14:textId="77777777" w:rsidR="006E12A6" w:rsidRPr="00E8327A" w:rsidRDefault="006E12A6" w:rsidP="00EB4D84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</w:rPr>
              <w:t>E-mail</w:t>
            </w:r>
          </w:p>
        </w:tc>
        <w:tc>
          <w:tcPr>
            <w:tcW w:w="4536" w:type="dxa"/>
            <w:shd w:val="clear" w:color="auto" w:fill="0070C0"/>
            <w:vAlign w:val="center"/>
          </w:tcPr>
          <w:p w14:paraId="3EDE78A1" w14:textId="77777777" w:rsidR="006E12A6" w:rsidRPr="00E8327A" w:rsidRDefault="006E12A6" w:rsidP="00EB4D84">
            <w:pPr>
              <w:pStyle w:val="Gpstesto"/>
              <w:spacing w:after="61" w:line="240" w:lineRule="auto"/>
              <w:rPr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Password</w:t>
            </w:r>
          </w:p>
        </w:tc>
      </w:tr>
      <w:tr w:rsidR="006E12A6" w:rsidRPr="00FD31AF" w14:paraId="5AA176FB" w14:textId="77777777" w:rsidTr="00EB4D84">
        <w:trPr>
          <w:trHeight w:val="570"/>
        </w:trPr>
        <w:tc>
          <w:tcPr>
            <w:tcW w:w="4390" w:type="dxa"/>
            <w:shd w:val="clear" w:color="auto" w:fill="DFEEF2" w:themeFill="accent4" w:themeFillTint="33"/>
            <w:vAlign w:val="center"/>
          </w:tcPr>
          <w:p w14:paraId="17E87231" w14:textId="0A879787" w:rsidR="006E12A6" w:rsidRPr="00F55CC3" w:rsidRDefault="006E12A6" w:rsidP="00EB4D84">
            <w:pPr>
              <w:pStyle w:val="Gpstesto"/>
              <w:spacing w:after="61" w:line="24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e.merola</w:t>
            </w:r>
            <w:r w:rsidRPr="00F55CC3">
              <w:rPr>
                <w:szCs w:val="24"/>
                <w:lang w:val="en-US"/>
              </w:rPr>
              <w:t>@studenti.unicampania.it</w:t>
            </w:r>
          </w:p>
        </w:tc>
        <w:tc>
          <w:tcPr>
            <w:tcW w:w="4536" w:type="dxa"/>
            <w:shd w:val="clear" w:color="auto" w:fill="DFEEF2" w:themeFill="accent4" w:themeFillTint="33"/>
            <w:vAlign w:val="center"/>
          </w:tcPr>
          <w:p w14:paraId="4B7174FA" w14:textId="703032CF" w:rsidR="006E12A6" w:rsidRPr="00FF7C46" w:rsidRDefault="006E12A6" w:rsidP="00EB4D84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M12345678</w:t>
            </w:r>
          </w:p>
        </w:tc>
      </w:tr>
    </w:tbl>
    <w:p w14:paraId="07E700D0" w14:textId="5156DA0E" w:rsidR="006E12A6" w:rsidRPr="006E12A6" w:rsidRDefault="006E12A6" w:rsidP="0082036A">
      <w:pPr>
        <w:pStyle w:val="Nessunaspaziatura"/>
        <w:spacing w:after="61"/>
        <w:rPr>
          <w:color w:val="auto"/>
          <w:lang w:val="it-IT"/>
        </w:rPr>
      </w:pPr>
    </w:p>
    <w:p w14:paraId="0BF8296D" w14:textId="488853EC" w:rsidR="006E12A6" w:rsidRPr="006E12A6" w:rsidRDefault="006E12A6" w:rsidP="0082036A">
      <w:pPr>
        <w:pStyle w:val="Nessunaspaziatura"/>
        <w:spacing w:after="61"/>
        <w:rPr>
          <w:color w:val="auto"/>
          <w:sz w:val="24"/>
          <w:szCs w:val="24"/>
          <w:lang w:val="it-IT"/>
        </w:rPr>
      </w:pPr>
      <w:r>
        <w:rPr>
          <w:noProof/>
        </w:rPr>
        <w:drawing>
          <wp:inline distT="0" distB="0" distL="0" distR="0" wp14:anchorId="16984954" wp14:editId="329B8D1C">
            <wp:extent cx="5760085" cy="265366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12A6" w:rsidRPr="006E12A6"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2BB7D" w14:textId="77777777" w:rsidR="006C7BB5" w:rsidRDefault="006C7BB5">
      <w:pPr>
        <w:spacing w:line="240" w:lineRule="auto"/>
      </w:pPr>
      <w:r>
        <w:separator/>
      </w:r>
    </w:p>
  </w:endnote>
  <w:endnote w:type="continuationSeparator" w:id="0">
    <w:p w14:paraId="008B0C00" w14:textId="77777777" w:rsidR="006C7BB5" w:rsidRDefault="006C7B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80E75" w14:textId="64010F5D" w:rsidR="0035591B" w:rsidRPr="000A12A8" w:rsidRDefault="007929C9" w:rsidP="000A12A8">
    <w:pPr>
      <w:tabs>
        <w:tab w:val="center" w:pos="4550"/>
        <w:tab w:val="left" w:pos="5818"/>
        <w:tab w:val="right" w:pos="8811"/>
      </w:tabs>
      <w:ind w:right="260"/>
      <w:rPr>
        <w:color w:val="1F4E79"/>
        <w:sz w:val="16"/>
        <w:szCs w:val="16"/>
      </w:rPr>
    </w:pPr>
    <w:r w:rsidRPr="00F55CC3">
      <w:rPr>
        <w:color w:val="1F4E79"/>
        <w:sz w:val="18"/>
        <w:szCs w:val="18"/>
        <w:lang w:val="it-IT"/>
      </w:rPr>
      <w:t>MI – M</w:t>
    </w:r>
    <w:r w:rsidR="00343BBC" w:rsidRPr="00F55CC3">
      <w:rPr>
        <w:color w:val="1F4E79"/>
        <w:sz w:val="18"/>
        <w:szCs w:val="18"/>
        <w:lang w:val="it-IT"/>
      </w:rPr>
      <w:t>ANUALE</w:t>
    </w:r>
    <w:r w:rsidRPr="00F55CC3">
      <w:rPr>
        <w:color w:val="1F4E79"/>
        <w:sz w:val="18"/>
        <w:szCs w:val="18"/>
        <w:lang w:val="it-IT"/>
      </w:rPr>
      <w:t xml:space="preserve"> </w:t>
    </w:r>
    <w:r w:rsidR="00343BBC" w:rsidRPr="00F55CC3">
      <w:rPr>
        <w:color w:val="1F4E79"/>
        <w:sz w:val="18"/>
        <w:szCs w:val="18"/>
        <w:lang w:val="it-IT"/>
      </w:rPr>
      <w:t>DI</w:t>
    </w:r>
    <w:r w:rsidRPr="00F55CC3">
      <w:rPr>
        <w:color w:val="1F4E79"/>
        <w:sz w:val="18"/>
        <w:szCs w:val="18"/>
        <w:lang w:val="it-IT"/>
      </w:rPr>
      <w:t xml:space="preserve"> I</w:t>
    </w:r>
    <w:r w:rsidR="00343BBC" w:rsidRPr="00F55CC3">
      <w:rPr>
        <w:color w:val="1F4E79"/>
        <w:sz w:val="18"/>
        <w:szCs w:val="18"/>
        <w:lang w:val="it-IT"/>
      </w:rPr>
      <w:t>NSTALLAZIONE</w:t>
    </w:r>
    <w:r w:rsidR="0035591B" w:rsidRPr="00F55CC3">
      <w:rPr>
        <w:color w:val="1F4E79"/>
        <w:spacing w:val="60"/>
        <w:sz w:val="16"/>
        <w:szCs w:val="16"/>
        <w:lang w:val="it-IT"/>
      </w:rPr>
      <w:tab/>
    </w:r>
    <w:r w:rsidR="0035591B" w:rsidRPr="00F55CC3">
      <w:rPr>
        <w:color w:val="1F4E79"/>
        <w:spacing w:val="60"/>
        <w:sz w:val="16"/>
        <w:szCs w:val="16"/>
        <w:lang w:val="it-IT"/>
      </w:rPr>
      <w:tab/>
    </w:r>
    <w:r w:rsidR="00343BBC" w:rsidRPr="00F55CC3">
      <w:rPr>
        <w:color w:val="1F4E79"/>
        <w:spacing w:val="60"/>
        <w:sz w:val="16"/>
        <w:szCs w:val="16"/>
        <w:lang w:val="it-IT"/>
      </w:rPr>
      <w:tab/>
    </w:r>
    <w:r w:rsidR="0035591B" w:rsidRPr="00F55CC3">
      <w:rPr>
        <w:color w:val="1F4E79"/>
        <w:spacing w:val="60"/>
        <w:sz w:val="16"/>
        <w:szCs w:val="16"/>
        <w:lang w:val="it-IT"/>
      </w:rPr>
      <w:t>Pag.</w:t>
    </w:r>
    <w:r w:rsidR="0035591B" w:rsidRPr="00F55CC3">
      <w:rPr>
        <w:color w:val="1F4E79"/>
        <w:sz w:val="16"/>
        <w:szCs w:val="16"/>
        <w:lang w:val="it-IT"/>
      </w:rPr>
      <w:t xml:space="preserve"> </w:t>
    </w:r>
    <w:r w:rsidR="0035591B" w:rsidRPr="000A12A8">
      <w:rPr>
        <w:color w:val="1F4E79"/>
        <w:sz w:val="16"/>
        <w:szCs w:val="16"/>
      </w:rPr>
      <w:fldChar w:fldCharType="begin"/>
    </w:r>
    <w:r w:rsidR="0035591B" w:rsidRPr="00F55CC3">
      <w:rPr>
        <w:color w:val="1F4E79"/>
        <w:sz w:val="16"/>
        <w:szCs w:val="16"/>
        <w:lang w:val="it-IT"/>
      </w:rPr>
      <w:instrText>PAGE   \* MERGEFORMAT</w:instrText>
    </w:r>
    <w:r w:rsidR="0035591B" w:rsidRPr="000A12A8">
      <w:rPr>
        <w:color w:val="1F4E79"/>
        <w:sz w:val="16"/>
        <w:szCs w:val="16"/>
      </w:rPr>
      <w:fldChar w:fldCharType="separate"/>
    </w:r>
    <w:r w:rsidR="0035591B" w:rsidRPr="000A12A8">
      <w:rPr>
        <w:color w:val="1F4E79"/>
        <w:sz w:val="16"/>
        <w:szCs w:val="16"/>
        <w:lang w:val="it-IT"/>
      </w:rPr>
      <w:t>1</w:t>
    </w:r>
    <w:r w:rsidR="0035591B" w:rsidRPr="000A12A8">
      <w:rPr>
        <w:color w:val="1F4E79"/>
        <w:sz w:val="16"/>
        <w:szCs w:val="16"/>
      </w:rPr>
      <w:fldChar w:fldCharType="end"/>
    </w:r>
    <w:r w:rsidR="0035591B" w:rsidRPr="000A12A8">
      <w:rPr>
        <w:color w:val="1F4E79"/>
        <w:sz w:val="16"/>
        <w:szCs w:val="16"/>
        <w:lang w:val="it-IT"/>
      </w:rPr>
      <w:t xml:space="preserve"> | </w:t>
    </w:r>
    <w:r w:rsidR="0035591B" w:rsidRPr="000A12A8">
      <w:rPr>
        <w:color w:val="1F4E79"/>
        <w:sz w:val="16"/>
        <w:szCs w:val="16"/>
      </w:rPr>
      <w:fldChar w:fldCharType="begin"/>
    </w:r>
    <w:r w:rsidR="0035591B" w:rsidRPr="000A12A8">
      <w:rPr>
        <w:color w:val="1F4E79"/>
        <w:sz w:val="16"/>
        <w:szCs w:val="16"/>
      </w:rPr>
      <w:instrText>NUMPAGES  \* Arabic  \* MERGEFORMAT</w:instrText>
    </w:r>
    <w:r w:rsidR="0035591B" w:rsidRPr="000A12A8">
      <w:rPr>
        <w:color w:val="1F4E79"/>
        <w:sz w:val="16"/>
        <w:szCs w:val="16"/>
      </w:rPr>
      <w:fldChar w:fldCharType="separate"/>
    </w:r>
    <w:r w:rsidR="0035591B" w:rsidRPr="000A12A8">
      <w:rPr>
        <w:color w:val="1F4E79"/>
        <w:sz w:val="16"/>
        <w:szCs w:val="16"/>
        <w:lang w:val="it-IT"/>
      </w:rPr>
      <w:t>1</w:t>
    </w:r>
    <w:r w:rsidR="0035591B" w:rsidRPr="000A12A8">
      <w:rPr>
        <w:color w:val="1F4E79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3713C" w14:textId="77777777" w:rsidR="006C7BB5" w:rsidRDefault="006C7BB5">
      <w:pPr>
        <w:spacing w:line="240" w:lineRule="auto"/>
      </w:pPr>
      <w:r>
        <w:separator/>
      </w:r>
    </w:p>
  </w:footnote>
  <w:footnote w:type="continuationSeparator" w:id="0">
    <w:p w14:paraId="6CAAC848" w14:textId="77777777" w:rsidR="006C7BB5" w:rsidRDefault="006C7B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91DE0" w14:textId="77777777" w:rsidR="0035591B" w:rsidRPr="006669AE" w:rsidRDefault="0035591B" w:rsidP="00814771">
    <w:pPr>
      <w:pStyle w:val="Intestazione"/>
      <w:rPr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6D22B31A" wp14:editId="673DEB5F">
          <wp:simplePos x="0" y="0"/>
          <wp:positionH relativeFrom="column">
            <wp:posOffset>-110490</wp:posOffset>
          </wp:positionH>
          <wp:positionV relativeFrom="paragraph">
            <wp:posOffset>-83573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szCs w:val="24"/>
        <w:lang w:val="it-IT"/>
      </w:rPr>
      <w:t xml:space="preserve">       </w:t>
    </w:r>
  </w:p>
  <w:p w14:paraId="446BBA4B" w14:textId="77777777" w:rsidR="0035591B" w:rsidRPr="006669AE" w:rsidRDefault="0035591B" w:rsidP="00814771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Laurea </w:t>
    </w:r>
    <w:r>
      <w:rPr>
        <w:rFonts w:ascii="Century Gothic" w:hAnsi="Century Gothic"/>
        <w:color w:val="000000" w:themeColor="text1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 in </w:t>
    </w:r>
    <w:r>
      <w:rPr>
        <w:rFonts w:ascii="Century Gothic" w:hAnsi="Century Gothic"/>
        <w:color w:val="000000" w:themeColor="text1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Cs w:val="24"/>
        <w:lang w:val="it-IT"/>
      </w:rPr>
      <w:t>nformatica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Università di Salerno</w:t>
    </w:r>
  </w:p>
  <w:p w14:paraId="73D6B79F" w14:textId="3073636B" w:rsidR="0035591B" w:rsidRPr="006669AE" w:rsidRDefault="0035591B" w:rsidP="00814771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rFonts w:ascii="Century Gothic" w:hAnsi="Century Gothic"/>
        <w:color w:val="000000" w:themeColor="text1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orso di </w:t>
    </w:r>
    <w:r>
      <w:rPr>
        <w:rFonts w:ascii="Century Gothic" w:hAnsi="Century Gothic"/>
        <w:i/>
        <w:color w:val="000000" w:themeColor="text1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  <w:lang w:val="it-IT"/>
      </w:rPr>
      <w:t xml:space="preserve"> Software</w:t>
    </w:r>
    <w:r>
      <w:rPr>
        <w:rFonts w:ascii="Century Gothic" w:hAnsi="Century Gothic"/>
        <w:i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 Prof.ssa F.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Ferrucci</w:t>
    </w:r>
  </w:p>
  <w:p w14:paraId="0F4F37F7" w14:textId="77777777" w:rsidR="0035591B" w:rsidRPr="006669AE" w:rsidRDefault="0035591B" w:rsidP="00814771">
    <w:pPr>
      <w:pStyle w:val="Intestazione"/>
      <w:rPr>
        <w:lang w:val="it-IT"/>
      </w:rPr>
    </w:pPr>
  </w:p>
  <w:p w14:paraId="2B18E4C2" w14:textId="77777777" w:rsidR="0035591B" w:rsidRPr="000A12A8" w:rsidRDefault="0035591B">
    <w:pPr>
      <w:pStyle w:val="Intestazione"/>
      <w:rPr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1FE7E" w14:textId="77777777" w:rsidR="0035591B" w:rsidRPr="006669AE" w:rsidRDefault="0035591B" w:rsidP="00814771">
    <w:pPr>
      <w:pStyle w:val="Intestazione"/>
      <w:rPr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DD8540B" wp14:editId="4F1D2507">
          <wp:simplePos x="0" y="0"/>
          <wp:positionH relativeFrom="column">
            <wp:posOffset>-3810</wp:posOffset>
          </wp:positionH>
          <wp:positionV relativeFrom="paragraph">
            <wp:posOffset>-189865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szCs w:val="24"/>
        <w:lang w:val="it-IT"/>
      </w:rPr>
      <w:t xml:space="preserve">       </w:t>
    </w:r>
  </w:p>
  <w:p w14:paraId="595D2487" w14:textId="77777777" w:rsidR="0035591B" w:rsidRPr="006669AE" w:rsidRDefault="0035591B" w:rsidP="00814771">
    <w:pPr>
      <w:pStyle w:val="Intestazione"/>
      <w:jc w:val="center"/>
      <w:rPr>
        <w:szCs w:val="24"/>
        <w:lang w:val="it-IT"/>
      </w:rPr>
    </w:pPr>
  </w:p>
  <w:p w14:paraId="654F3984" w14:textId="77777777" w:rsidR="0035591B" w:rsidRPr="009D3FEB" w:rsidRDefault="0035591B" w:rsidP="00814771">
    <w:pPr>
      <w:pStyle w:val="Intestazione"/>
      <w:jc w:val="center"/>
      <w:rPr>
        <w:rFonts w:ascii="Century Gothic" w:hAnsi="Century Gothic"/>
        <w:color w:val="auto"/>
        <w:szCs w:val="24"/>
        <w:lang w:val="it-IT"/>
      </w:rPr>
    </w:pPr>
    <w:r w:rsidRPr="009D3FEB">
      <w:rPr>
        <w:rFonts w:ascii="Century Gothic" w:hAnsi="Century Gothic"/>
        <w:color w:val="auto"/>
        <w:szCs w:val="24"/>
        <w:lang w:val="it-IT"/>
      </w:rPr>
      <w:t>Laurea Triennale in Informatica - Università di Salerno</w:t>
    </w:r>
  </w:p>
  <w:p w14:paraId="2B5E5B11" w14:textId="77777777" w:rsidR="0035591B" w:rsidRPr="009D3FEB" w:rsidRDefault="0035591B" w:rsidP="00814771">
    <w:pPr>
      <w:pStyle w:val="Intestazione"/>
      <w:jc w:val="center"/>
      <w:rPr>
        <w:rFonts w:ascii="Century Gothic" w:hAnsi="Century Gothic"/>
        <w:color w:val="auto"/>
        <w:szCs w:val="24"/>
        <w:lang w:val="it-IT"/>
      </w:rPr>
    </w:pPr>
    <w:r w:rsidRPr="009D3FEB">
      <w:rPr>
        <w:rFonts w:ascii="Century Gothic" w:hAnsi="Century Gothic"/>
        <w:color w:val="auto"/>
        <w:szCs w:val="24"/>
        <w:lang w:val="it-IT"/>
      </w:rPr>
      <w:t xml:space="preserve">Corso di </w:t>
    </w:r>
    <w:r w:rsidRPr="009D3FEB">
      <w:rPr>
        <w:rFonts w:ascii="Century Gothic" w:hAnsi="Century Gothic"/>
        <w:i/>
        <w:color w:val="auto"/>
        <w:szCs w:val="24"/>
        <w:lang w:val="it-IT"/>
      </w:rPr>
      <w:t xml:space="preserve">Ingegneria del Software </w:t>
    </w:r>
    <w:r w:rsidRPr="009D3FEB">
      <w:rPr>
        <w:rFonts w:ascii="Century Gothic" w:hAnsi="Century Gothic"/>
        <w:color w:val="auto"/>
        <w:szCs w:val="24"/>
        <w:lang w:val="it-IT"/>
      </w:rPr>
      <w:t xml:space="preserve">- Prof.ssa </w:t>
    </w:r>
    <w:proofErr w:type="spellStart"/>
    <w:r w:rsidRPr="009D3FEB">
      <w:rPr>
        <w:rFonts w:ascii="Century Gothic" w:hAnsi="Century Gothic"/>
        <w:color w:val="auto"/>
        <w:szCs w:val="24"/>
        <w:lang w:val="it-IT"/>
      </w:rPr>
      <w:t>F.Ferrucci</w:t>
    </w:r>
    <w:proofErr w:type="spellEnd"/>
  </w:p>
  <w:p w14:paraId="7C78B206" w14:textId="77777777" w:rsidR="0035591B" w:rsidRPr="000A12A8" w:rsidRDefault="0035591B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5A5B61"/>
    <w:multiLevelType w:val="hybridMultilevel"/>
    <w:tmpl w:val="F0F9C47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ECE975"/>
    <w:multiLevelType w:val="hybridMultilevel"/>
    <w:tmpl w:val="57F0EA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D14B1C"/>
    <w:multiLevelType w:val="hybridMultilevel"/>
    <w:tmpl w:val="3222A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112F1"/>
    <w:multiLevelType w:val="hybridMultilevel"/>
    <w:tmpl w:val="D5D047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7581A"/>
    <w:multiLevelType w:val="hybridMultilevel"/>
    <w:tmpl w:val="2FD08BE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4904754"/>
    <w:multiLevelType w:val="hybridMultilevel"/>
    <w:tmpl w:val="8B5A6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C93B28"/>
    <w:multiLevelType w:val="hybridMultilevel"/>
    <w:tmpl w:val="5890E2D0"/>
    <w:lvl w:ilvl="0" w:tplc="ABD2410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D95393"/>
    <w:multiLevelType w:val="hybridMultilevel"/>
    <w:tmpl w:val="EFD8D0D0"/>
    <w:lvl w:ilvl="0" w:tplc="08AC288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C3274E"/>
    <w:multiLevelType w:val="hybridMultilevel"/>
    <w:tmpl w:val="46EC17DE"/>
    <w:lvl w:ilvl="0" w:tplc="DB82AD7C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4C774F"/>
    <w:multiLevelType w:val="hybridMultilevel"/>
    <w:tmpl w:val="C58C20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E97757A"/>
    <w:multiLevelType w:val="hybridMultilevel"/>
    <w:tmpl w:val="9B8826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040A44"/>
    <w:multiLevelType w:val="hybridMultilevel"/>
    <w:tmpl w:val="10BAF43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CF70D2"/>
    <w:multiLevelType w:val="hybridMultilevel"/>
    <w:tmpl w:val="E4483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DD09E9"/>
    <w:multiLevelType w:val="hybridMultilevel"/>
    <w:tmpl w:val="B0A899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6487A"/>
    <w:multiLevelType w:val="hybridMultilevel"/>
    <w:tmpl w:val="5B649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46F61"/>
    <w:multiLevelType w:val="hybridMultilevel"/>
    <w:tmpl w:val="6C5A4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06432B"/>
    <w:multiLevelType w:val="hybridMultilevel"/>
    <w:tmpl w:val="1A847F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119DF"/>
    <w:multiLevelType w:val="hybridMultilevel"/>
    <w:tmpl w:val="8890661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335EE7"/>
    <w:multiLevelType w:val="hybridMultilevel"/>
    <w:tmpl w:val="2AD6C1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26989"/>
    <w:multiLevelType w:val="hybridMultilevel"/>
    <w:tmpl w:val="EB98AAC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FFD0EC5"/>
    <w:multiLevelType w:val="hybridMultilevel"/>
    <w:tmpl w:val="AC444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8825EA"/>
    <w:multiLevelType w:val="hybridMultilevel"/>
    <w:tmpl w:val="8BBE73E6"/>
    <w:lvl w:ilvl="0" w:tplc="443AEB6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56C24"/>
    <w:multiLevelType w:val="multilevel"/>
    <w:tmpl w:val="1DA6DEE0"/>
    <w:lvl w:ilvl="0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B1E7034"/>
    <w:multiLevelType w:val="hybridMultilevel"/>
    <w:tmpl w:val="F68A9E4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BF510E"/>
    <w:multiLevelType w:val="hybridMultilevel"/>
    <w:tmpl w:val="7E66AF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1040A"/>
    <w:multiLevelType w:val="hybridMultilevel"/>
    <w:tmpl w:val="528067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E21F45"/>
    <w:multiLevelType w:val="hybridMultilevel"/>
    <w:tmpl w:val="AD761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7D2FB7"/>
    <w:multiLevelType w:val="hybridMultilevel"/>
    <w:tmpl w:val="91C00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51A3C"/>
    <w:multiLevelType w:val="hybridMultilevel"/>
    <w:tmpl w:val="4EBCE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61472"/>
    <w:multiLevelType w:val="hybridMultilevel"/>
    <w:tmpl w:val="F9CCD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C10B7C"/>
    <w:multiLevelType w:val="hybridMultilevel"/>
    <w:tmpl w:val="9A10E4D6"/>
    <w:lvl w:ilvl="0" w:tplc="953EF4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/>
        <w:b w:val="0"/>
        <w:bCs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FE33E4"/>
    <w:multiLevelType w:val="hybridMultilevel"/>
    <w:tmpl w:val="EFE47D48"/>
    <w:lvl w:ilvl="0" w:tplc="B8D8E81A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03573C"/>
    <w:multiLevelType w:val="hybridMultilevel"/>
    <w:tmpl w:val="DB443B4C"/>
    <w:lvl w:ilvl="0" w:tplc="68F6FBC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10A76"/>
    <w:multiLevelType w:val="hybridMultilevel"/>
    <w:tmpl w:val="07AEFEA2"/>
    <w:lvl w:ilvl="0" w:tplc="DDACC542">
      <w:numFmt w:val="bullet"/>
      <w:lvlText w:val="•"/>
      <w:lvlJc w:val="left"/>
      <w:pPr>
        <w:ind w:left="324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9DA1EC6"/>
    <w:multiLevelType w:val="multilevel"/>
    <w:tmpl w:val="81B6B8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B527593"/>
    <w:multiLevelType w:val="hybridMultilevel"/>
    <w:tmpl w:val="A372C840"/>
    <w:lvl w:ilvl="0" w:tplc="B62C2CBE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47346E"/>
    <w:multiLevelType w:val="hybridMultilevel"/>
    <w:tmpl w:val="F3466304"/>
    <w:lvl w:ilvl="0" w:tplc="DDACC542">
      <w:numFmt w:val="bullet"/>
      <w:lvlText w:val="•"/>
      <w:lvlJc w:val="left"/>
      <w:pPr>
        <w:ind w:left="180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0E712F1"/>
    <w:multiLevelType w:val="hybridMultilevel"/>
    <w:tmpl w:val="813E86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4804B4"/>
    <w:multiLevelType w:val="hybridMultilevel"/>
    <w:tmpl w:val="2CD668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A20A90"/>
    <w:multiLevelType w:val="hybridMultilevel"/>
    <w:tmpl w:val="CB2CF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8F7A7A"/>
    <w:multiLevelType w:val="hybridMultilevel"/>
    <w:tmpl w:val="EE942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19"/>
  </w:num>
  <w:num w:numId="4">
    <w:abstractNumId w:val="28"/>
  </w:num>
  <w:num w:numId="5">
    <w:abstractNumId w:val="25"/>
  </w:num>
  <w:num w:numId="6">
    <w:abstractNumId w:val="12"/>
  </w:num>
  <w:num w:numId="7">
    <w:abstractNumId w:val="10"/>
  </w:num>
  <w:num w:numId="8">
    <w:abstractNumId w:val="32"/>
  </w:num>
  <w:num w:numId="9">
    <w:abstractNumId w:val="29"/>
  </w:num>
  <w:num w:numId="10">
    <w:abstractNumId w:val="30"/>
  </w:num>
  <w:num w:numId="11">
    <w:abstractNumId w:val="31"/>
  </w:num>
  <w:num w:numId="12">
    <w:abstractNumId w:val="22"/>
  </w:num>
  <w:num w:numId="13">
    <w:abstractNumId w:val="2"/>
  </w:num>
  <w:num w:numId="14">
    <w:abstractNumId w:val="17"/>
  </w:num>
  <w:num w:numId="15">
    <w:abstractNumId w:val="3"/>
  </w:num>
  <w:num w:numId="16">
    <w:abstractNumId w:val="5"/>
  </w:num>
  <w:num w:numId="17">
    <w:abstractNumId w:val="39"/>
  </w:num>
  <w:num w:numId="18">
    <w:abstractNumId w:val="42"/>
  </w:num>
  <w:num w:numId="19">
    <w:abstractNumId w:val="4"/>
  </w:num>
  <w:num w:numId="20">
    <w:abstractNumId w:val="38"/>
  </w:num>
  <w:num w:numId="21">
    <w:abstractNumId w:val="35"/>
  </w:num>
  <w:num w:numId="22">
    <w:abstractNumId w:val="37"/>
  </w:num>
  <w:num w:numId="23">
    <w:abstractNumId w:val="33"/>
  </w:num>
  <w:num w:numId="24">
    <w:abstractNumId w:val="8"/>
  </w:num>
  <w:num w:numId="25">
    <w:abstractNumId w:val="7"/>
  </w:num>
  <w:num w:numId="26">
    <w:abstractNumId w:val="34"/>
  </w:num>
  <w:num w:numId="27">
    <w:abstractNumId w:val="23"/>
  </w:num>
  <w:num w:numId="28">
    <w:abstractNumId w:val="6"/>
  </w:num>
  <w:num w:numId="29">
    <w:abstractNumId w:val="40"/>
  </w:num>
  <w:num w:numId="30">
    <w:abstractNumId w:val="16"/>
  </w:num>
  <w:num w:numId="31">
    <w:abstractNumId w:val="41"/>
  </w:num>
  <w:num w:numId="32">
    <w:abstractNumId w:val="20"/>
  </w:num>
  <w:num w:numId="33">
    <w:abstractNumId w:val="36"/>
  </w:num>
  <w:num w:numId="34">
    <w:abstractNumId w:val="14"/>
  </w:num>
  <w:num w:numId="35">
    <w:abstractNumId w:val="15"/>
  </w:num>
  <w:num w:numId="36">
    <w:abstractNumId w:val="21"/>
  </w:num>
  <w:num w:numId="37">
    <w:abstractNumId w:val="27"/>
  </w:num>
  <w:num w:numId="38">
    <w:abstractNumId w:val="9"/>
  </w:num>
  <w:num w:numId="39">
    <w:abstractNumId w:val="0"/>
  </w:num>
  <w:num w:numId="40">
    <w:abstractNumId w:val="1"/>
  </w:num>
  <w:num w:numId="41">
    <w:abstractNumId w:val="18"/>
  </w:num>
  <w:num w:numId="42">
    <w:abstractNumId w:val="26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7D"/>
    <w:rsid w:val="00030C19"/>
    <w:rsid w:val="000328E0"/>
    <w:rsid w:val="00036F26"/>
    <w:rsid w:val="000407A2"/>
    <w:rsid w:val="00040C23"/>
    <w:rsid w:val="00044985"/>
    <w:rsid w:val="000452B4"/>
    <w:rsid w:val="00072E55"/>
    <w:rsid w:val="00074C8B"/>
    <w:rsid w:val="0007586B"/>
    <w:rsid w:val="00077C38"/>
    <w:rsid w:val="00083DF2"/>
    <w:rsid w:val="000A12A8"/>
    <w:rsid w:val="000A2E94"/>
    <w:rsid w:val="000A573B"/>
    <w:rsid w:val="000A7B62"/>
    <w:rsid w:val="000B08A3"/>
    <w:rsid w:val="000C03F1"/>
    <w:rsid w:val="000C1120"/>
    <w:rsid w:val="000C1127"/>
    <w:rsid w:val="000D05B9"/>
    <w:rsid w:val="000D6C2D"/>
    <w:rsid w:val="000E408B"/>
    <w:rsid w:val="000E776C"/>
    <w:rsid w:val="0011272D"/>
    <w:rsid w:val="001131D0"/>
    <w:rsid w:val="0011401A"/>
    <w:rsid w:val="001178F4"/>
    <w:rsid w:val="001209E6"/>
    <w:rsid w:val="001252D4"/>
    <w:rsid w:val="00127863"/>
    <w:rsid w:val="00136C8D"/>
    <w:rsid w:val="00143B49"/>
    <w:rsid w:val="0014604F"/>
    <w:rsid w:val="001466CD"/>
    <w:rsid w:val="00153A27"/>
    <w:rsid w:val="00155218"/>
    <w:rsid w:val="00156672"/>
    <w:rsid w:val="00163BE7"/>
    <w:rsid w:val="001649D5"/>
    <w:rsid w:val="00164FD6"/>
    <w:rsid w:val="00167270"/>
    <w:rsid w:val="00171E5A"/>
    <w:rsid w:val="001753F5"/>
    <w:rsid w:val="00175D8B"/>
    <w:rsid w:val="00181C16"/>
    <w:rsid w:val="00185E9B"/>
    <w:rsid w:val="00186EF2"/>
    <w:rsid w:val="00190021"/>
    <w:rsid w:val="001A1EC4"/>
    <w:rsid w:val="001B325F"/>
    <w:rsid w:val="001B3BB4"/>
    <w:rsid w:val="001E373A"/>
    <w:rsid w:val="001E37C2"/>
    <w:rsid w:val="001E5670"/>
    <w:rsid w:val="001F151D"/>
    <w:rsid w:val="001F36A5"/>
    <w:rsid w:val="001F52BC"/>
    <w:rsid w:val="001F7D1B"/>
    <w:rsid w:val="00200DDB"/>
    <w:rsid w:val="002124F1"/>
    <w:rsid w:val="00217ED4"/>
    <w:rsid w:val="002221D6"/>
    <w:rsid w:val="00236CDE"/>
    <w:rsid w:val="00240C03"/>
    <w:rsid w:val="00241145"/>
    <w:rsid w:val="00253CFB"/>
    <w:rsid w:val="00260696"/>
    <w:rsid w:val="0026167D"/>
    <w:rsid w:val="002620CB"/>
    <w:rsid w:val="0028529C"/>
    <w:rsid w:val="00294C55"/>
    <w:rsid w:val="002B110A"/>
    <w:rsid w:val="002B49F3"/>
    <w:rsid w:val="002C5716"/>
    <w:rsid w:val="002E3487"/>
    <w:rsid w:val="002F57C8"/>
    <w:rsid w:val="002F69D2"/>
    <w:rsid w:val="002F7F31"/>
    <w:rsid w:val="003026E3"/>
    <w:rsid w:val="00305A1F"/>
    <w:rsid w:val="00332F2B"/>
    <w:rsid w:val="00336EA4"/>
    <w:rsid w:val="00343AB4"/>
    <w:rsid w:val="00343BBC"/>
    <w:rsid w:val="003440C3"/>
    <w:rsid w:val="0034609B"/>
    <w:rsid w:val="00351A9E"/>
    <w:rsid w:val="00352F01"/>
    <w:rsid w:val="0035591B"/>
    <w:rsid w:val="00357EA4"/>
    <w:rsid w:val="00361321"/>
    <w:rsid w:val="0036154E"/>
    <w:rsid w:val="0036227D"/>
    <w:rsid w:val="00365A06"/>
    <w:rsid w:val="00370FCC"/>
    <w:rsid w:val="00371A5E"/>
    <w:rsid w:val="0038047F"/>
    <w:rsid w:val="00391B39"/>
    <w:rsid w:val="003A10E8"/>
    <w:rsid w:val="003A11BC"/>
    <w:rsid w:val="003A1A39"/>
    <w:rsid w:val="003A414E"/>
    <w:rsid w:val="003A4546"/>
    <w:rsid w:val="003A7068"/>
    <w:rsid w:val="003B1F9A"/>
    <w:rsid w:val="003B359F"/>
    <w:rsid w:val="003B4B87"/>
    <w:rsid w:val="003D24C1"/>
    <w:rsid w:val="003F2B7B"/>
    <w:rsid w:val="0041307F"/>
    <w:rsid w:val="00413786"/>
    <w:rsid w:val="004148B4"/>
    <w:rsid w:val="004310EF"/>
    <w:rsid w:val="004466E9"/>
    <w:rsid w:val="00447C65"/>
    <w:rsid w:val="0045187D"/>
    <w:rsid w:val="00462CA1"/>
    <w:rsid w:val="00485615"/>
    <w:rsid w:val="00486C03"/>
    <w:rsid w:val="00491E10"/>
    <w:rsid w:val="004A29E6"/>
    <w:rsid w:val="004A7A93"/>
    <w:rsid w:val="004B5AB9"/>
    <w:rsid w:val="004C047A"/>
    <w:rsid w:val="004C314F"/>
    <w:rsid w:val="004D0BA2"/>
    <w:rsid w:val="004D3AFE"/>
    <w:rsid w:val="004E1D3F"/>
    <w:rsid w:val="004F3C91"/>
    <w:rsid w:val="004F43A8"/>
    <w:rsid w:val="00523A23"/>
    <w:rsid w:val="00523C3A"/>
    <w:rsid w:val="0052637A"/>
    <w:rsid w:val="00526F95"/>
    <w:rsid w:val="0053435D"/>
    <w:rsid w:val="0053709E"/>
    <w:rsid w:val="00542E70"/>
    <w:rsid w:val="00543756"/>
    <w:rsid w:val="00545EE8"/>
    <w:rsid w:val="00556693"/>
    <w:rsid w:val="00562211"/>
    <w:rsid w:val="00565C86"/>
    <w:rsid w:val="00574168"/>
    <w:rsid w:val="00574C06"/>
    <w:rsid w:val="005772C2"/>
    <w:rsid w:val="00584F42"/>
    <w:rsid w:val="00586BBA"/>
    <w:rsid w:val="00590158"/>
    <w:rsid w:val="00590D1A"/>
    <w:rsid w:val="005B4A06"/>
    <w:rsid w:val="005B6AB1"/>
    <w:rsid w:val="005D247A"/>
    <w:rsid w:val="005D2AFD"/>
    <w:rsid w:val="005D5AB0"/>
    <w:rsid w:val="005D67B3"/>
    <w:rsid w:val="005E17E9"/>
    <w:rsid w:val="005E3763"/>
    <w:rsid w:val="005F1746"/>
    <w:rsid w:val="005F1BFD"/>
    <w:rsid w:val="005F21B0"/>
    <w:rsid w:val="00603AC3"/>
    <w:rsid w:val="00603BDF"/>
    <w:rsid w:val="00606F44"/>
    <w:rsid w:val="00611DF9"/>
    <w:rsid w:val="0061268D"/>
    <w:rsid w:val="006177B0"/>
    <w:rsid w:val="00624A63"/>
    <w:rsid w:val="00631E45"/>
    <w:rsid w:val="00640FE8"/>
    <w:rsid w:val="00647C37"/>
    <w:rsid w:val="0065488D"/>
    <w:rsid w:val="00654D87"/>
    <w:rsid w:val="00662658"/>
    <w:rsid w:val="00662BAB"/>
    <w:rsid w:val="00665E3C"/>
    <w:rsid w:val="00673429"/>
    <w:rsid w:val="00680F0F"/>
    <w:rsid w:val="00681252"/>
    <w:rsid w:val="00682D30"/>
    <w:rsid w:val="00683433"/>
    <w:rsid w:val="006871A8"/>
    <w:rsid w:val="00693024"/>
    <w:rsid w:val="0069499F"/>
    <w:rsid w:val="006B4A8D"/>
    <w:rsid w:val="006C1D7A"/>
    <w:rsid w:val="006C29FC"/>
    <w:rsid w:val="006C434F"/>
    <w:rsid w:val="006C64B1"/>
    <w:rsid w:val="006C7BB5"/>
    <w:rsid w:val="006D641B"/>
    <w:rsid w:val="006E12A6"/>
    <w:rsid w:val="006E5695"/>
    <w:rsid w:val="006F2D4D"/>
    <w:rsid w:val="006F4C36"/>
    <w:rsid w:val="0071034D"/>
    <w:rsid w:val="00710B97"/>
    <w:rsid w:val="00712D04"/>
    <w:rsid w:val="00712D2D"/>
    <w:rsid w:val="007203FA"/>
    <w:rsid w:val="00724AD5"/>
    <w:rsid w:val="00732343"/>
    <w:rsid w:val="00734922"/>
    <w:rsid w:val="00734FFC"/>
    <w:rsid w:val="007502F4"/>
    <w:rsid w:val="00752606"/>
    <w:rsid w:val="00764DCE"/>
    <w:rsid w:val="007725D0"/>
    <w:rsid w:val="007758EF"/>
    <w:rsid w:val="00786D77"/>
    <w:rsid w:val="007929C9"/>
    <w:rsid w:val="0079424D"/>
    <w:rsid w:val="007A397A"/>
    <w:rsid w:val="007A504C"/>
    <w:rsid w:val="007A52BA"/>
    <w:rsid w:val="007C7557"/>
    <w:rsid w:val="007D3893"/>
    <w:rsid w:val="007D5C6E"/>
    <w:rsid w:val="007F1385"/>
    <w:rsid w:val="007F54B3"/>
    <w:rsid w:val="008032C3"/>
    <w:rsid w:val="00807F55"/>
    <w:rsid w:val="0081311E"/>
    <w:rsid w:val="008139B0"/>
    <w:rsid w:val="00814771"/>
    <w:rsid w:val="00817C84"/>
    <w:rsid w:val="0082036A"/>
    <w:rsid w:val="00826A42"/>
    <w:rsid w:val="008303A8"/>
    <w:rsid w:val="008304AE"/>
    <w:rsid w:val="00831644"/>
    <w:rsid w:val="008354DD"/>
    <w:rsid w:val="0084243A"/>
    <w:rsid w:val="00855935"/>
    <w:rsid w:val="00860736"/>
    <w:rsid w:val="0087310B"/>
    <w:rsid w:val="008823E5"/>
    <w:rsid w:val="00891AC5"/>
    <w:rsid w:val="008959ED"/>
    <w:rsid w:val="008A2C51"/>
    <w:rsid w:val="008B5A1C"/>
    <w:rsid w:val="008C4C86"/>
    <w:rsid w:val="008E5244"/>
    <w:rsid w:val="008E7AA6"/>
    <w:rsid w:val="00907AA6"/>
    <w:rsid w:val="00910CB4"/>
    <w:rsid w:val="00912799"/>
    <w:rsid w:val="00912A07"/>
    <w:rsid w:val="00914709"/>
    <w:rsid w:val="009148B8"/>
    <w:rsid w:val="009161BC"/>
    <w:rsid w:val="00921C5C"/>
    <w:rsid w:val="0092564A"/>
    <w:rsid w:val="00930099"/>
    <w:rsid w:val="009320EE"/>
    <w:rsid w:val="00950D8F"/>
    <w:rsid w:val="00954F56"/>
    <w:rsid w:val="009552D7"/>
    <w:rsid w:val="00961427"/>
    <w:rsid w:val="00970098"/>
    <w:rsid w:val="00970244"/>
    <w:rsid w:val="00975B5E"/>
    <w:rsid w:val="00976F36"/>
    <w:rsid w:val="00981605"/>
    <w:rsid w:val="00985FA7"/>
    <w:rsid w:val="009955F1"/>
    <w:rsid w:val="009A4A62"/>
    <w:rsid w:val="009A4DE7"/>
    <w:rsid w:val="009B0B10"/>
    <w:rsid w:val="009E27DA"/>
    <w:rsid w:val="009E4155"/>
    <w:rsid w:val="009F283D"/>
    <w:rsid w:val="009F3310"/>
    <w:rsid w:val="00A218E2"/>
    <w:rsid w:val="00A22731"/>
    <w:rsid w:val="00A330AA"/>
    <w:rsid w:val="00A419CA"/>
    <w:rsid w:val="00A53DC1"/>
    <w:rsid w:val="00A5531A"/>
    <w:rsid w:val="00A61966"/>
    <w:rsid w:val="00A667CA"/>
    <w:rsid w:val="00A8423D"/>
    <w:rsid w:val="00A909DB"/>
    <w:rsid w:val="00AA69D6"/>
    <w:rsid w:val="00AB39EC"/>
    <w:rsid w:val="00AB3FB7"/>
    <w:rsid w:val="00AE1AEE"/>
    <w:rsid w:val="00AE5233"/>
    <w:rsid w:val="00AE7FBE"/>
    <w:rsid w:val="00B00E03"/>
    <w:rsid w:val="00B0274A"/>
    <w:rsid w:val="00B07C02"/>
    <w:rsid w:val="00B16349"/>
    <w:rsid w:val="00B24F06"/>
    <w:rsid w:val="00B2594D"/>
    <w:rsid w:val="00B306E0"/>
    <w:rsid w:val="00B55099"/>
    <w:rsid w:val="00B65F7E"/>
    <w:rsid w:val="00B77CB0"/>
    <w:rsid w:val="00BB26B7"/>
    <w:rsid w:val="00BC4E4C"/>
    <w:rsid w:val="00BC6AEE"/>
    <w:rsid w:val="00BD5B1B"/>
    <w:rsid w:val="00BE30FB"/>
    <w:rsid w:val="00BE699F"/>
    <w:rsid w:val="00BE71E7"/>
    <w:rsid w:val="00BF24A5"/>
    <w:rsid w:val="00BF6260"/>
    <w:rsid w:val="00C03B8F"/>
    <w:rsid w:val="00C072DD"/>
    <w:rsid w:val="00C1139E"/>
    <w:rsid w:val="00C136C3"/>
    <w:rsid w:val="00C17791"/>
    <w:rsid w:val="00C2492F"/>
    <w:rsid w:val="00C30F71"/>
    <w:rsid w:val="00C323F8"/>
    <w:rsid w:val="00C41FC6"/>
    <w:rsid w:val="00C63F02"/>
    <w:rsid w:val="00C71201"/>
    <w:rsid w:val="00C77A15"/>
    <w:rsid w:val="00C879A6"/>
    <w:rsid w:val="00C903E3"/>
    <w:rsid w:val="00CB64D7"/>
    <w:rsid w:val="00CC6A24"/>
    <w:rsid w:val="00CF4187"/>
    <w:rsid w:val="00CF5069"/>
    <w:rsid w:val="00D07CAE"/>
    <w:rsid w:val="00D07F2F"/>
    <w:rsid w:val="00D1540E"/>
    <w:rsid w:val="00D15D3A"/>
    <w:rsid w:val="00D17BC7"/>
    <w:rsid w:val="00D20221"/>
    <w:rsid w:val="00D232D8"/>
    <w:rsid w:val="00D40619"/>
    <w:rsid w:val="00D45F0C"/>
    <w:rsid w:val="00D46331"/>
    <w:rsid w:val="00D56FCD"/>
    <w:rsid w:val="00D60802"/>
    <w:rsid w:val="00D7110C"/>
    <w:rsid w:val="00D76012"/>
    <w:rsid w:val="00D761EA"/>
    <w:rsid w:val="00D82915"/>
    <w:rsid w:val="00D83C87"/>
    <w:rsid w:val="00D91760"/>
    <w:rsid w:val="00D92E89"/>
    <w:rsid w:val="00D94CC9"/>
    <w:rsid w:val="00DA2409"/>
    <w:rsid w:val="00DA2945"/>
    <w:rsid w:val="00DA56EC"/>
    <w:rsid w:val="00DB7513"/>
    <w:rsid w:val="00DF0514"/>
    <w:rsid w:val="00DF3166"/>
    <w:rsid w:val="00DF3593"/>
    <w:rsid w:val="00DF69A6"/>
    <w:rsid w:val="00E15149"/>
    <w:rsid w:val="00E17770"/>
    <w:rsid w:val="00E22D38"/>
    <w:rsid w:val="00E24B90"/>
    <w:rsid w:val="00E274D5"/>
    <w:rsid w:val="00E4397A"/>
    <w:rsid w:val="00E5253F"/>
    <w:rsid w:val="00E609EE"/>
    <w:rsid w:val="00E72181"/>
    <w:rsid w:val="00E7420F"/>
    <w:rsid w:val="00E743CA"/>
    <w:rsid w:val="00E74454"/>
    <w:rsid w:val="00E75283"/>
    <w:rsid w:val="00E759ED"/>
    <w:rsid w:val="00E80EC9"/>
    <w:rsid w:val="00E815B6"/>
    <w:rsid w:val="00E96AAD"/>
    <w:rsid w:val="00EA18BD"/>
    <w:rsid w:val="00EA7701"/>
    <w:rsid w:val="00EB0278"/>
    <w:rsid w:val="00EB5F8F"/>
    <w:rsid w:val="00EC1AEC"/>
    <w:rsid w:val="00ED75C8"/>
    <w:rsid w:val="00EF5998"/>
    <w:rsid w:val="00F01CCE"/>
    <w:rsid w:val="00F252B3"/>
    <w:rsid w:val="00F27E6E"/>
    <w:rsid w:val="00F32032"/>
    <w:rsid w:val="00F33BE2"/>
    <w:rsid w:val="00F55CC3"/>
    <w:rsid w:val="00F82BD2"/>
    <w:rsid w:val="00F977BB"/>
    <w:rsid w:val="00FA1757"/>
    <w:rsid w:val="00FA63C1"/>
    <w:rsid w:val="00FB6579"/>
    <w:rsid w:val="00FC1B49"/>
    <w:rsid w:val="00FC6AFF"/>
    <w:rsid w:val="00FD31AF"/>
    <w:rsid w:val="00FD73AF"/>
    <w:rsid w:val="00FD7821"/>
    <w:rsid w:val="00FE5B8D"/>
    <w:rsid w:val="00FE7F8B"/>
    <w:rsid w:val="00FF14B3"/>
    <w:rsid w:val="00FF691B"/>
    <w:rsid w:val="00F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272505"/>
  <w15:docId w15:val="{08673356-5F02-45A7-8928-DA8617AE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Nessunaspaziatura"/>
    <w:qFormat/>
    <w:rsid w:val="00D60802"/>
    <w:pPr>
      <w:spacing w:after="0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/>
      <w:outlineLvl w:val="2"/>
    </w:pPr>
    <w:rPr>
      <w:b/>
      <w:bCs/>
      <w:i/>
      <w:iCs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BE30FB"/>
    <w:pPr>
      <w:tabs>
        <w:tab w:val="right" w:leader="dot" w:pos="9350"/>
      </w:tabs>
      <w:spacing w:after="100" w:line="240" w:lineRule="auto"/>
      <w:ind w:left="720" w:right="3240"/>
    </w:pPr>
    <w:rPr>
      <w:b/>
      <w:bCs/>
      <w:noProof/>
      <w:szCs w:val="24"/>
      <w:lang w:val="it-IT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4609B"/>
    <w:pPr>
      <w:ind w:left="720"/>
      <w:contextualSpacing/>
    </w:pPr>
  </w:style>
  <w:style w:type="paragraph" w:customStyle="1" w:styleId="Gpstesto">
    <w:name w:val="Gps testo"/>
    <w:basedOn w:val="Normale"/>
    <w:link w:val="GpstestoCarattere"/>
    <w:qFormat/>
    <w:rsid w:val="00855935"/>
    <w:pPr>
      <w:spacing w:line="360" w:lineRule="auto"/>
      <w:jc w:val="both"/>
    </w:pPr>
    <w:rPr>
      <w:rFonts w:ascii="Garamond" w:eastAsiaTheme="minorHAnsi" w:hAnsi="Garamond"/>
      <w:color w:val="auto"/>
      <w:szCs w:val="22"/>
      <w:lang w:val="it-IT" w:eastAsia="en-US"/>
    </w:rPr>
  </w:style>
  <w:style w:type="character" w:customStyle="1" w:styleId="GpstestoCarattere">
    <w:name w:val="Gps testo Carattere"/>
    <w:basedOn w:val="Carpredefinitoparagrafo"/>
    <w:link w:val="Gpstesto"/>
    <w:rsid w:val="00855935"/>
    <w:rPr>
      <w:rFonts w:ascii="Garamond" w:eastAsiaTheme="minorHAnsi" w:hAnsi="Garamond"/>
      <w:color w:val="auto"/>
      <w:sz w:val="24"/>
      <w:szCs w:val="22"/>
      <w:lang w:val="it-IT" w:eastAsia="en-US"/>
    </w:rPr>
  </w:style>
  <w:style w:type="table" w:styleId="Tabellagriglia5scura-colore1">
    <w:name w:val="Grid Table 5 Dark Accent 1"/>
    <w:basedOn w:val="Tabellanormale"/>
    <w:uiPriority w:val="50"/>
    <w:rsid w:val="00855935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9B8B8" w:themeFill="accent1" w:themeFillTint="66"/>
      </w:tcPr>
    </w:tblStylePr>
  </w:style>
  <w:style w:type="paragraph" w:customStyle="1" w:styleId="Default">
    <w:name w:val="Default"/>
    <w:rsid w:val="00336EA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7929C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D2AFD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://localhost:8080/TutoratoSmart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omcat.apache.org/download-90.cgi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0031ED-665B-4D34-8B4F-11F94A333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</Template>
  <TotalTime>32</TotalTime>
  <Pages>8</Pages>
  <Words>602</Words>
  <Characters>3434</Characters>
  <Application>Microsoft Office Word</Application>
  <DocSecurity>0</DocSecurity>
  <Lines>28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Manuale di Installazione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di Installazione</dc:title>
  <dc:subject>TutoratoSmart</dc:subject>
  <dc:creator>Manuel Pisciotta</dc:creator>
  <cp:keywords/>
  <dc:description/>
  <cp:lastModifiedBy>Manuel Pisciotta</cp:lastModifiedBy>
  <cp:revision>6</cp:revision>
  <cp:lastPrinted>2020-02-03T09:45:00Z</cp:lastPrinted>
  <dcterms:created xsi:type="dcterms:W3CDTF">2020-01-15T10:42:00Z</dcterms:created>
  <dcterms:modified xsi:type="dcterms:W3CDTF">2020-02-03T09:46:00Z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